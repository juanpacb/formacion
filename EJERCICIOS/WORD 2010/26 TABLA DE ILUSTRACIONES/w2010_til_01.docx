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7480"/>
        <w:gridCol w:w="2090"/>
      </w:tblGrid>
      <w:tr w:rsidR="00DB0EFB" w:rsidTr="00124BB2">
        <w:trPr>
          <w:trHeight w:val="960"/>
        </w:trPr>
        <w:tc>
          <w:tcPr>
            <w:tcW w:w="3908" w:type="pct"/>
            <w:shd w:val="clear" w:color="auto" w:fill="4B698B" w:themeFill="text2"/>
            <w:vAlign w:val="center"/>
          </w:tcPr>
          <w:p w:rsidR="00DB0EFB" w:rsidRPr="00A208B2" w:rsidRDefault="00C86B20" w:rsidP="00C86B20">
            <w:pPr>
              <w:pStyle w:val="Encabezado"/>
              <w:spacing w:before="120" w:after="120"/>
              <w:ind w:left="284"/>
              <w:rPr>
                <w:rFonts w:ascii="Calibri" w:hAnsi="Calibri"/>
                <w:smallCaps/>
                <w:color w:val="D4DCE4"/>
                <w:sz w:val="44"/>
                <w:szCs w:val="44"/>
              </w:rPr>
            </w:pPr>
            <w:r>
              <w:rPr>
                <w:rFonts w:ascii="Calibri" w:hAnsi="Calibri"/>
                <w:smallCaps/>
                <w:color w:val="E8ECF0" w:themeColor="background2"/>
                <w:sz w:val="40"/>
                <w:szCs w:val="44"/>
              </w:rPr>
              <w:fldChar w:fldCharType="begin"/>
            </w:r>
            <w:r>
              <w:rPr>
                <w:rFonts w:ascii="Calibri" w:hAnsi="Calibri"/>
                <w:smallCaps/>
                <w:color w:val="E8ECF0" w:themeColor="background2"/>
                <w:sz w:val="40"/>
                <w:szCs w:val="44"/>
              </w:rPr>
              <w:instrText xml:space="preserve"> docproperty title </w:instrText>
            </w:r>
            <w:r>
              <w:rPr>
                <w:rFonts w:ascii="Calibri" w:hAnsi="Calibri"/>
                <w:smallCaps/>
                <w:color w:val="E8ECF0" w:themeColor="background2"/>
                <w:sz w:val="40"/>
                <w:szCs w:val="44"/>
              </w:rPr>
              <w:fldChar w:fldCharType="separate"/>
            </w:r>
            <w:r w:rsidR="00A74680">
              <w:rPr>
                <w:rFonts w:ascii="Calibri" w:hAnsi="Calibri"/>
                <w:smallCaps/>
                <w:color w:val="E8ECF0" w:themeColor="background2"/>
                <w:sz w:val="40"/>
                <w:szCs w:val="44"/>
              </w:rPr>
              <w:t>Tabla de Ilustraciones</w:t>
            </w:r>
            <w:r>
              <w:rPr>
                <w:rFonts w:ascii="Calibri" w:hAnsi="Calibri"/>
                <w:smallCaps/>
                <w:color w:val="E8ECF0" w:themeColor="background2"/>
                <w:sz w:val="40"/>
                <w:szCs w:val="44"/>
              </w:rPr>
              <w:fldChar w:fldCharType="end"/>
            </w:r>
          </w:p>
        </w:tc>
        <w:tc>
          <w:tcPr>
            <w:tcW w:w="1092" w:type="pct"/>
            <w:shd w:val="clear" w:color="auto" w:fill="FFDE9C" w:themeFill="accent1" w:themeFillShade="E6"/>
            <w:vAlign w:val="center"/>
          </w:tcPr>
          <w:p w:rsidR="00DB0EFB" w:rsidRPr="00A208B2" w:rsidRDefault="00D91613" w:rsidP="00D91613">
            <w:pPr>
              <w:pStyle w:val="Encabezado"/>
              <w:ind w:right="170"/>
              <w:jc w:val="right"/>
              <w:rPr>
                <w:rFonts w:ascii="Calibri" w:hAnsi="Calibri"/>
                <w:b/>
                <w:color w:val="553800"/>
                <w:sz w:val="56"/>
                <w:szCs w:val="56"/>
              </w:rPr>
            </w:pPr>
            <w:r>
              <w:rPr>
                <w:rFonts w:ascii="Calibri" w:hAnsi="Calibri"/>
                <w:b/>
                <w:color w:val="724C00" w:themeColor="accent1" w:themeShade="40"/>
                <w:sz w:val="56"/>
                <w:szCs w:val="56"/>
              </w:rPr>
              <w:fldChar w:fldCharType="begin"/>
            </w:r>
            <w:r>
              <w:rPr>
                <w:rFonts w:ascii="Calibri" w:hAnsi="Calibri"/>
                <w:b/>
                <w:color w:val="724C00" w:themeColor="accent1" w:themeShade="40"/>
                <w:sz w:val="56"/>
                <w:szCs w:val="56"/>
              </w:rPr>
              <w:instrText xml:space="preserve"> docproperty abreviatura </w:instrText>
            </w:r>
            <w:r>
              <w:rPr>
                <w:rFonts w:ascii="Calibri" w:hAnsi="Calibri"/>
                <w:b/>
                <w:color w:val="724C00" w:themeColor="accent1" w:themeShade="40"/>
                <w:sz w:val="56"/>
                <w:szCs w:val="56"/>
              </w:rPr>
              <w:fldChar w:fldCharType="separate"/>
            </w:r>
            <w:r w:rsidR="00A74680">
              <w:rPr>
                <w:rFonts w:ascii="Calibri" w:hAnsi="Calibri"/>
                <w:b/>
                <w:color w:val="724C00" w:themeColor="accent1" w:themeShade="40"/>
                <w:sz w:val="56"/>
                <w:szCs w:val="56"/>
              </w:rPr>
              <w:t>TIL</w:t>
            </w:r>
            <w:r>
              <w:rPr>
                <w:rFonts w:ascii="Calibri" w:hAnsi="Calibri"/>
                <w:b/>
                <w:color w:val="724C00" w:themeColor="accent1" w:themeShade="40"/>
                <w:sz w:val="56"/>
                <w:szCs w:val="56"/>
              </w:rPr>
              <w:fldChar w:fldCharType="end"/>
            </w:r>
            <w:r>
              <w:rPr>
                <w:rFonts w:ascii="Calibri" w:hAnsi="Calibri"/>
                <w:b/>
                <w:color w:val="724C00" w:themeColor="accent1" w:themeShade="40"/>
                <w:sz w:val="36"/>
                <w:szCs w:val="56"/>
              </w:rPr>
              <w:fldChar w:fldCharType="begin"/>
            </w:r>
            <w:r w:rsidR="00922B9B">
              <w:rPr>
                <w:rFonts w:ascii="Calibri" w:hAnsi="Calibri"/>
                <w:b/>
                <w:color w:val="724C00" w:themeColor="accent1" w:themeShade="40"/>
                <w:sz w:val="36"/>
                <w:szCs w:val="56"/>
              </w:rPr>
              <w:instrText xml:space="preserve"> docproperty nu</w:instrText>
            </w:r>
            <w:r>
              <w:rPr>
                <w:rFonts w:ascii="Calibri" w:hAnsi="Calibri"/>
                <w:b/>
                <w:color w:val="724C00" w:themeColor="accent1" w:themeShade="40"/>
                <w:sz w:val="36"/>
                <w:szCs w:val="56"/>
              </w:rPr>
              <w:instrText xml:space="preserve">mero </w:instrText>
            </w:r>
            <w:r>
              <w:rPr>
                <w:rFonts w:ascii="Calibri" w:hAnsi="Calibri"/>
                <w:b/>
                <w:color w:val="724C00" w:themeColor="accent1" w:themeShade="40"/>
                <w:sz w:val="36"/>
                <w:szCs w:val="56"/>
              </w:rPr>
              <w:fldChar w:fldCharType="separate"/>
            </w:r>
            <w:r w:rsidR="00A74680">
              <w:rPr>
                <w:rFonts w:ascii="Calibri" w:hAnsi="Calibri"/>
                <w:b/>
                <w:color w:val="724C00" w:themeColor="accent1" w:themeShade="40"/>
                <w:sz w:val="36"/>
                <w:szCs w:val="56"/>
              </w:rPr>
              <w:t>01</w:t>
            </w:r>
            <w:r>
              <w:rPr>
                <w:rFonts w:ascii="Calibri" w:hAnsi="Calibri"/>
                <w:b/>
                <w:color w:val="724C00" w:themeColor="accent1" w:themeShade="40"/>
                <w:sz w:val="36"/>
                <w:szCs w:val="56"/>
              </w:rPr>
              <w:fldChar w:fldCharType="end"/>
            </w:r>
          </w:p>
        </w:tc>
      </w:tr>
    </w:tbl>
    <w:p w:rsidR="00EE7A35" w:rsidRPr="00620995" w:rsidRDefault="008707AD" w:rsidP="00CF391C">
      <w:pPr>
        <w:pStyle w:val="00-EPIGRAFE"/>
        <w:numPr>
          <w:ilvl w:val="0"/>
          <w:numId w:val="39"/>
        </w:numPr>
        <w:spacing w:before="1400"/>
      </w:pPr>
      <w:r>
        <w:t>Práctica I</w:t>
      </w:r>
    </w:p>
    <w:p w:rsidR="00612038" w:rsidRPr="00620995" w:rsidRDefault="00612038" w:rsidP="00922B9B">
      <w:pPr>
        <w:pStyle w:val="01-SUBEPIGRAFE"/>
      </w:pPr>
      <w:r>
        <w:t>Archivo</w:t>
      </w:r>
    </w:p>
    <w:p w:rsidR="00612038" w:rsidRPr="004150D3" w:rsidRDefault="008707AD" w:rsidP="008707AD">
      <w:pPr>
        <w:numPr>
          <w:ilvl w:val="2"/>
          <w:numId w:val="39"/>
        </w:numPr>
        <w:contextualSpacing/>
        <w:jc w:val="both"/>
      </w:pPr>
      <w:r>
        <w:t xml:space="preserve">Trabajar con el archivo </w:t>
      </w:r>
      <w:r w:rsidR="00A74680">
        <w:rPr>
          <w:rStyle w:val="AA-DESTACAR"/>
        </w:rPr>
        <w:t>word</w:t>
      </w:r>
      <w:r w:rsidRPr="009A408D">
        <w:rPr>
          <w:rStyle w:val="AA-DESTACAR"/>
        </w:rPr>
        <w:t>_t</w:t>
      </w:r>
      <w:r w:rsidR="00A74680">
        <w:rPr>
          <w:rStyle w:val="AA-DESTACAR"/>
        </w:rPr>
        <w:t>il</w:t>
      </w:r>
      <w:r w:rsidRPr="009A408D">
        <w:rPr>
          <w:rStyle w:val="AA-DESTACAR"/>
        </w:rPr>
        <w:t>_01_txt</w:t>
      </w:r>
      <w:r>
        <w:t xml:space="preserve"> y guardar como </w:t>
      </w:r>
      <w:r w:rsidR="00922B9B">
        <w:rPr>
          <w:rStyle w:val="AA-DESTACAR"/>
        </w:rPr>
        <w:fldChar w:fldCharType="begin"/>
      </w:r>
      <w:r w:rsidR="00922B9B">
        <w:rPr>
          <w:rStyle w:val="AA-DESTACAR"/>
        </w:rPr>
        <w:instrText xml:space="preserve">title </w:instrText>
      </w:r>
      <w:r w:rsidR="00922B9B">
        <w:rPr>
          <w:rStyle w:val="AA-DESTACAR"/>
        </w:rPr>
        <w:fldChar w:fldCharType="separate"/>
      </w:r>
      <w:r w:rsidR="00A74680">
        <w:rPr>
          <w:rStyle w:val="AA-DESTACAR"/>
        </w:rPr>
        <w:t>Tabla de Ilustraciones</w:t>
      </w:r>
      <w:r w:rsidR="00922B9B">
        <w:rPr>
          <w:rStyle w:val="AA-DESTACAR"/>
        </w:rPr>
        <w:fldChar w:fldCharType="end"/>
      </w:r>
      <w:r w:rsidR="00922B9B">
        <w:rPr>
          <w:rStyle w:val="AA-DESTACAR"/>
        </w:rPr>
        <w:t xml:space="preserve"> </w:t>
      </w:r>
      <w:r w:rsidR="00922B9B">
        <w:rPr>
          <w:rStyle w:val="AA-DESTACAR"/>
        </w:rPr>
        <w:fldChar w:fldCharType="begin"/>
      </w:r>
      <w:r w:rsidR="00922B9B">
        <w:rPr>
          <w:rStyle w:val="AA-DESTACAR"/>
        </w:rPr>
        <w:instrText xml:space="preserve"> docproperty numero </w:instrText>
      </w:r>
      <w:r w:rsidR="00922B9B">
        <w:rPr>
          <w:rStyle w:val="AA-DESTACAR"/>
        </w:rPr>
        <w:fldChar w:fldCharType="separate"/>
      </w:r>
      <w:r>
        <w:rPr>
          <w:rStyle w:val="AA-DESTACAR"/>
        </w:rPr>
        <w:t>01</w:t>
      </w:r>
      <w:r w:rsidR="00922B9B">
        <w:rPr>
          <w:rStyle w:val="AA-DESTACAR"/>
        </w:rPr>
        <w:fldChar w:fldCharType="end"/>
      </w:r>
      <w:r w:rsidR="00BA1D12">
        <w:rPr>
          <w:rStyle w:val="AA-DESTACAR"/>
        </w:rPr>
        <w:t xml:space="preserve"> </w:t>
      </w:r>
      <w:r w:rsidR="00612038">
        <w:rPr>
          <w:rStyle w:val="AA-DESTACAR"/>
        </w:rPr>
        <w:t xml:space="preserve">– </w:t>
      </w:r>
      <w:r w:rsidR="007A3DBD">
        <w:rPr>
          <w:rStyle w:val="AA-DESTACAR"/>
        </w:rPr>
        <w:t>Crear tabla</w:t>
      </w:r>
    </w:p>
    <w:p w:rsidR="00556ECB" w:rsidRDefault="00612038" w:rsidP="00556ECB">
      <w:pPr>
        <w:pStyle w:val="01-SUBEPIGRAFE"/>
      </w:pPr>
      <w:r>
        <w:t>Documento</w:t>
      </w:r>
    </w:p>
    <w:p w:rsidR="00057CC5" w:rsidRDefault="00057CC5" w:rsidP="00057CC5">
      <w:pPr>
        <w:pStyle w:val="02-RESTOLISTA"/>
      </w:pPr>
      <w:r>
        <w:t>Insertar</w:t>
      </w:r>
      <w:r w:rsidRPr="00057CC5">
        <w:t xml:space="preserve"> un salto de </w:t>
      </w:r>
      <w:r w:rsidRPr="00057CC5">
        <w:rPr>
          <w:rStyle w:val="AA-DESTACAR"/>
        </w:rPr>
        <w:t>página</w:t>
      </w:r>
      <w:r>
        <w:t xml:space="preserve"> </w:t>
      </w:r>
      <w:r w:rsidRPr="00057CC5">
        <w:rPr>
          <w:rStyle w:val="AA-DESTACAR"/>
        </w:rPr>
        <w:t>siguiente</w:t>
      </w:r>
      <w:r w:rsidRPr="00057CC5">
        <w:t xml:space="preserve"> justo antes del texto “Este artículo trata sobre computadoras personales...”</w:t>
      </w:r>
    </w:p>
    <w:p w:rsidR="00823F50" w:rsidRPr="00057CC5" w:rsidRDefault="00823F50" w:rsidP="00057CC5">
      <w:pPr>
        <w:pStyle w:val="02-RESTOLISTA"/>
      </w:pPr>
      <w:r>
        <w:t xml:space="preserve">Aplicar el estilo </w:t>
      </w:r>
      <w:r w:rsidRPr="00823F50">
        <w:rPr>
          <w:rStyle w:val="AA-DESTACAR"/>
        </w:rPr>
        <w:t>Cita</w:t>
      </w:r>
      <w:r>
        <w:t xml:space="preserve"> </w:t>
      </w:r>
      <w:r w:rsidRPr="00823F50">
        <w:rPr>
          <w:rStyle w:val="AA-DESTACAR"/>
        </w:rPr>
        <w:t>destacada</w:t>
      </w:r>
      <w:r>
        <w:t xml:space="preserve"> al párrafo (“Textos e imágenes originales de la Wikipedia:…”)</w:t>
      </w:r>
    </w:p>
    <w:p w:rsidR="00711172" w:rsidRDefault="00F84FE6" w:rsidP="00711172">
      <w:pPr>
        <w:pStyle w:val="01-SUBEPIGRAFE"/>
      </w:pPr>
      <w:r>
        <w:t>Preparar la tabla de ilustraciones</w:t>
      </w:r>
    </w:p>
    <w:p w:rsidR="00F84FE6" w:rsidRDefault="00F84FE6" w:rsidP="00F84FE6">
      <w:pPr>
        <w:pStyle w:val="02-RESTOLISTA"/>
      </w:pPr>
      <w:r>
        <w:t xml:space="preserve">Insertar los siguientes </w:t>
      </w:r>
      <w:r w:rsidR="001B3309">
        <w:t>títulos</w:t>
      </w:r>
      <w:r>
        <w:t xml:space="preserve"> a las imágenes</w:t>
      </w:r>
      <w:r w:rsidR="001B531A">
        <w:t xml:space="preserve">, creándose para ello un nuevo rótulo: </w:t>
      </w:r>
      <w:r w:rsidR="001B531A">
        <w:rPr>
          <w:rStyle w:val="AA-DESTACAR"/>
        </w:rPr>
        <w:t>Imagen</w:t>
      </w:r>
    </w:p>
    <w:p w:rsidR="00F84FE6" w:rsidRDefault="00F84FE6" w:rsidP="00F84FE6">
      <w:pPr>
        <w:pStyle w:val="02-RESTOLISTA"/>
        <w:numPr>
          <w:ilvl w:val="3"/>
          <w:numId w:val="39"/>
        </w:numPr>
        <w:tabs>
          <w:tab w:val="left" w:pos="709"/>
          <w:tab w:val="left" w:pos="3828"/>
        </w:tabs>
      </w:pPr>
      <w:r>
        <w:t>Página 2</w:t>
      </w:r>
    </w:p>
    <w:p w:rsidR="00F84FE6" w:rsidRDefault="00F84FE6" w:rsidP="00F84FE6">
      <w:pPr>
        <w:pStyle w:val="02-RESTOLISTA"/>
        <w:numPr>
          <w:ilvl w:val="4"/>
          <w:numId w:val="39"/>
        </w:numPr>
        <w:tabs>
          <w:tab w:val="left" w:pos="709"/>
          <w:tab w:val="left" w:pos="3828"/>
        </w:tabs>
      </w:pPr>
      <w:r>
        <w:t>Imagen 1: Ilustración de un PC de escritorio</w:t>
      </w:r>
    </w:p>
    <w:p w:rsidR="00F84FE6" w:rsidRDefault="00F84FE6" w:rsidP="00F84FE6">
      <w:pPr>
        <w:pStyle w:val="02-RESTOLISTA"/>
        <w:numPr>
          <w:ilvl w:val="3"/>
          <w:numId w:val="39"/>
        </w:numPr>
        <w:tabs>
          <w:tab w:val="left" w:pos="709"/>
          <w:tab w:val="left" w:pos="3828"/>
        </w:tabs>
      </w:pPr>
      <w:r>
        <w:t>Página 3</w:t>
      </w:r>
    </w:p>
    <w:p w:rsidR="00F84FE6" w:rsidRDefault="00F84FE6" w:rsidP="00F84FE6">
      <w:pPr>
        <w:pStyle w:val="02-RESTOLISTA"/>
        <w:numPr>
          <w:ilvl w:val="4"/>
          <w:numId w:val="39"/>
        </w:numPr>
        <w:tabs>
          <w:tab w:val="left" w:pos="709"/>
          <w:tab w:val="left" w:pos="3828"/>
        </w:tabs>
      </w:pPr>
      <w:r>
        <w:t>Imagen 2: Un IBM PC de 1981</w:t>
      </w:r>
    </w:p>
    <w:p w:rsidR="00F84FE6" w:rsidRDefault="00F84FE6" w:rsidP="00F84FE6">
      <w:pPr>
        <w:pStyle w:val="02-RESTOLISTA"/>
        <w:numPr>
          <w:ilvl w:val="3"/>
          <w:numId w:val="39"/>
        </w:numPr>
        <w:tabs>
          <w:tab w:val="left" w:pos="709"/>
          <w:tab w:val="left" w:pos="3828"/>
        </w:tabs>
      </w:pPr>
      <w:r>
        <w:t>Página 5</w:t>
      </w:r>
    </w:p>
    <w:p w:rsidR="00F84FE6" w:rsidRDefault="00F84FE6" w:rsidP="00F84FE6">
      <w:pPr>
        <w:pStyle w:val="02-RESTOLISTA"/>
        <w:numPr>
          <w:ilvl w:val="4"/>
          <w:numId w:val="39"/>
        </w:numPr>
        <w:tabs>
          <w:tab w:val="left" w:pos="709"/>
          <w:tab w:val="left" w:pos="3828"/>
        </w:tabs>
      </w:pPr>
      <w:r>
        <w:t>Imagen 3: Una de las primeras computadoras personales: Apple II de 1997</w:t>
      </w:r>
    </w:p>
    <w:p w:rsidR="00F84FE6" w:rsidRDefault="00F84FE6" w:rsidP="00F84FE6">
      <w:pPr>
        <w:pStyle w:val="02-RESTOLISTA"/>
        <w:numPr>
          <w:ilvl w:val="3"/>
          <w:numId w:val="39"/>
        </w:numPr>
        <w:tabs>
          <w:tab w:val="left" w:pos="709"/>
          <w:tab w:val="left" w:pos="3828"/>
        </w:tabs>
      </w:pPr>
      <w:r>
        <w:t>Página 1</w:t>
      </w:r>
      <w:r w:rsidR="00FC7A91">
        <w:t>3</w:t>
      </w:r>
    </w:p>
    <w:p w:rsidR="00F84FE6" w:rsidRDefault="00F84FE6" w:rsidP="00F84FE6">
      <w:pPr>
        <w:pStyle w:val="02-RESTOLISTA"/>
        <w:numPr>
          <w:ilvl w:val="4"/>
          <w:numId w:val="39"/>
        </w:numPr>
        <w:tabs>
          <w:tab w:val="left" w:pos="709"/>
          <w:tab w:val="left" w:pos="3828"/>
        </w:tabs>
      </w:pPr>
      <w:r>
        <w:t xml:space="preserve">Imagen 4: </w:t>
      </w:r>
      <w:proofErr w:type="spellStart"/>
      <w:r>
        <w:t>Fedora</w:t>
      </w:r>
      <w:proofErr w:type="spellEnd"/>
      <w:r>
        <w:t xml:space="preserve"> 11</w:t>
      </w:r>
    </w:p>
    <w:p w:rsidR="00F84FE6" w:rsidRDefault="00F84FE6" w:rsidP="00F84FE6">
      <w:pPr>
        <w:pStyle w:val="02-RESTOLISTA"/>
        <w:numPr>
          <w:ilvl w:val="4"/>
          <w:numId w:val="39"/>
        </w:numPr>
        <w:tabs>
          <w:tab w:val="left" w:pos="709"/>
          <w:tab w:val="left" w:pos="3828"/>
        </w:tabs>
      </w:pPr>
      <w:r>
        <w:t xml:space="preserve">Imagen 5: </w:t>
      </w:r>
      <w:proofErr w:type="spellStart"/>
      <w:r>
        <w:t>Gentoo</w:t>
      </w:r>
      <w:proofErr w:type="spellEnd"/>
      <w:r>
        <w:t xml:space="preserve"> Linux 11</w:t>
      </w:r>
    </w:p>
    <w:p w:rsidR="00573A10" w:rsidRDefault="00F84FE6" w:rsidP="00F84FE6">
      <w:pPr>
        <w:pStyle w:val="02-RESTOLISTA"/>
        <w:numPr>
          <w:ilvl w:val="4"/>
          <w:numId w:val="39"/>
        </w:numPr>
        <w:tabs>
          <w:tab w:val="left" w:pos="709"/>
          <w:tab w:val="left" w:pos="3828"/>
        </w:tabs>
      </w:pPr>
      <w:r>
        <w:t xml:space="preserve">Imagen 6: </w:t>
      </w:r>
      <w:proofErr w:type="spellStart"/>
      <w:r>
        <w:t>OpenSuse</w:t>
      </w:r>
      <w:proofErr w:type="spellEnd"/>
      <w:r>
        <w:t xml:space="preserve"> 11.4</w:t>
      </w:r>
    </w:p>
    <w:p w:rsidR="00DB52E5" w:rsidRDefault="008707AD" w:rsidP="00CF391C">
      <w:pPr>
        <w:pStyle w:val="00-EPIGRAFE"/>
        <w:numPr>
          <w:ilvl w:val="0"/>
          <w:numId w:val="39"/>
        </w:numPr>
      </w:pPr>
      <w:r>
        <w:t>Práctica II</w:t>
      </w:r>
    </w:p>
    <w:p w:rsidR="00406383" w:rsidRDefault="00FC7A91" w:rsidP="00FC7A91">
      <w:pPr>
        <w:pStyle w:val="01-SUBEPIGRAFE"/>
      </w:pPr>
      <w:r>
        <w:t>Crear la tabla de ilustraciones</w:t>
      </w:r>
    </w:p>
    <w:p w:rsidR="00C14531" w:rsidRDefault="00FC7A91" w:rsidP="00C14531">
      <w:pPr>
        <w:pStyle w:val="02-RESTOLISTA"/>
      </w:pPr>
      <w:r w:rsidRPr="00FC7A91">
        <w:t>Crear un párrafo nuevo a continuación del párrafo “Textos e imágenes originales de la Wikipedia...” de la primera página.</w:t>
      </w:r>
    </w:p>
    <w:p w:rsidR="0039637C" w:rsidRDefault="0039637C" w:rsidP="00C14531">
      <w:pPr>
        <w:pStyle w:val="02-RESTOLISTA"/>
      </w:pPr>
      <w:r>
        <w:t>Insertar una tabla de ilustraciones en el lugar creado por el nuevo párrafo</w:t>
      </w:r>
    </w:p>
    <w:p w:rsidR="0039637C" w:rsidRDefault="0039637C" w:rsidP="0039637C">
      <w:pPr>
        <w:pStyle w:val="02-RESTOLISTA"/>
        <w:numPr>
          <w:ilvl w:val="3"/>
          <w:numId w:val="39"/>
        </w:numPr>
      </w:pPr>
      <w:r>
        <w:t>Formatos: Formal.</w:t>
      </w:r>
    </w:p>
    <w:p w:rsidR="0039637C" w:rsidRDefault="0039637C" w:rsidP="0039637C">
      <w:pPr>
        <w:pStyle w:val="02-RESTOLISTA"/>
        <w:numPr>
          <w:ilvl w:val="3"/>
          <w:numId w:val="39"/>
        </w:numPr>
      </w:pPr>
      <w:r>
        <w:t>Etiqueta de título: Imagen</w:t>
      </w:r>
    </w:p>
    <w:p w:rsidR="0039637C" w:rsidRDefault="0039637C" w:rsidP="0039637C">
      <w:pPr>
        <w:pStyle w:val="02-RESTOLISTA"/>
        <w:numPr>
          <w:ilvl w:val="3"/>
          <w:numId w:val="39"/>
        </w:numPr>
      </w:pPr>
      <w:r>
        <w:t>Incluir etiqueta y número: activo</w:t>
      </w:r>
    </w:p>
    <w:p w:rsidR="00DC7E16" w:rsidRDefault="00DC7E16" w:rsidP="0039637C">
      <w:pPr>
        <w:pStyle w:val="02-RESTOLISTA"/>
        <w:numPr>
          <w:ilvl w:val="3"/>
          <w:numId w:val="39"/>
        </w:numPr>
      </w:pPr>
      <w:r>
        <w:t xml:space="preserve">Carácter de relleno: el tercero tras </w:t>
      </w:r>
      <w:r w:rsidR="005561AE">
        <w:t>(</w:t>
      </w:r>
      <w:r>
        <w:t>ninguno</w:t>
      </w:r>
      <w:r w:rsidR="005561AE">
        <w:t>)</w:t>
      </w:r>
    </w:p>
    <w:p w:rsidR="0029132F" w:rsidRDefault="0029132F" w:rsidP="0039637C">
      <w:pPr>
        <w:pStyle w:val="02-RESTOLISTA"/>
        <w:numPr>
          <w:ilvl w:val="3"/>
          <w:numId w:val="39"/>
        </w:numPr>
      </w:pPr>
      <w:r>
        <w:t>Insertar un párrafo por encima de la tabla para poder poner el rótulo Relación de imágenes</w:t>
      </w:r>
    </w:p>
    <w:p w:rsidR="0029132F" w:rsidRDefault="0029132F" w:rsidP="0029132F">
      <w:pPr>
        <w:pStyle w:val="02-RESTOLISTA"/>
        <w:numPr>
          <w:ilvl w:val="4"/>
          <w:numId w:val="39"/>
        </w:numPr>
      </w:pPr>
      <w:r>
        <w:t>Aplicar el estilo: Título de TDD</w:t>
      </w:r>
    </w:p>
    <w:p w:rsidR="0029132F" w:rsidRDefault="0029132F" w:rsidP="0029132F">
      <w:pPr>
        <w:pStyle w:val="02-RESTOLISTA"/>
      </w:pPr>
      <w:r>
        <w:t>Modificar el estilo Cita destacada</w:t>
      </w:r>
    </w:p>
    <w:p w:rsidR="0029132F" w:rsidRDefault="0029132F" w:rsidP="0029132F">
      <w:pPr>
        <w:pStyle w:val="02-RESTOLISTA"/>
        <w:numPr>
          <w:ilvl w:val="3"/>
          <w:numId w:val="39"/>
        </w:numPr>
      </w:pPr>
      <w:r>
        <w:t>Espaciado anterior de párrafo: 2 cm. Espaciado posterior de párrafo: 12 cm.</w:t>
      </w:r>
    </w:p>
    <w:p w:rsidR="00CC1126" w:rsidRDefault="00CC1126" w:rsidP="00CC1126">
      <w:pPr>
        <w:pStyle w:val="01-SUBEPIGRAFE"/>
      </w:pPr>
      <w:r>
        <w:t>Resultado</w:t>
      </w:r>
    </w:p>
    <w:p w:rsidR="00CC1126" w:rsidRPr="00C14531" w:rsidRDefault="0029132F" w:rsidP="00CC1126">
      <w:pPr>
        <w:pStyle w:val="02-RESTOLISTA"/>
        <w:numPr>
          <w:ilvl w:val="0"/>
          <w:numId w:val="0"/>
        </w:numPr>
        <w:ind w:left="227"/>
        <w:jc w:val="right"/>
      </w:pPr>
      <w:bookmarkStart w:id="0" w:name="_GoBack"/>
      <w:r w:rsidRPr="0029132F">
        <w:drawing>
          <wp:inline distT="0" distB="0" distL="0" distR="0" wp14:anchorId="03235188" wp14:editId="34B6E7F0">
            <wp:extent cx="4988549" cy="1350148"/>
            <wp:effectExtent l="19050" t="19050" r="2222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754" cy="135074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C1126" w:rsidRPr="00C14531" w:rsidSect="00152750">
      <w:headerReference w:type="default" r:id="rId11"/>
      <w:footerReference w:type="default" r:id="rId12"/>
      <w:footerReference w:type="first" r:id="rId13"/>
      <w:pgSz w:w="11906" w:h="16838" w:code="9"/>
      <w:pgMar w:top="1134" w:right="1134" w:bottom="1134" w:left="1134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0A0" w:rsidRDefault="006E20A0" w:rsidP="005A7010">
      <w:r>
        <w:separator/>
      </w:r>
    </w:p>
  </w:endnote>
  <w:endnote w:type="continuationSeparator" w:id="0">
    <w:p w:rsidR="006E20A0" w:rsidRDefault="006E20A0" w:rsidP="005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C59" w:rsidRPr="007E3C2C" w:rsidRDefault="007E3C2C" w:rsidP="00673658">
    <w:pPr>
      <w:pStyle w:val="Piedepgina"/>
      <w:pBdr>
        <w:top w:val="single" w:sz="4" w:space="3" w:color="384E67" w:themeColor="text2" w:themeShade="BF"/>
      </w:pBdr>
      <w:tabs>
        <w:tab w:val="clear" w:pos="4252"/>
        <w:tab w:val="clear" w:pos="8504"/>
        <w:tab w:val="center" w:pos="4678"/>
        <w:tab w:val="right" w:pos="9356"/>
      </w:tabs>
      <w:rPr>
        <w:rFonts w:ascii="Calibri" w:hAnsi="Calibri"/>
        <w:b/>
        <w:color w:val="384E67" w:themeColor="text2" w:themeShade="BF"/>
      </w:rPr>
    </w:pPr>
    <w:r w:rsidRPr="00D91613">
      <w:rPr>
        <w:rFonts w:ascii="Calibri" w:hAnsi="Calibri"/>
        <w:b/>
        <w:color w:val="384E67" w:themeColor="text2" w:themeShade="BF"/>
      </w:rPr>
      <w:fldChar w:fldCharType="begin"/>
    </w:r>
    <w:r w:rsidRPr="00D91613">
      <w:rPr>
        <w:rFonts w:ascii="Calibri" w:hAnsi="Calibri"/>
        <w:b/>
        <w:color w:val="384E67" w:themeColor="text2" w:themeShade="BF"/>
      </w:rPr>
      <w:instrText xml:space="preserve"> docproperty familia </w:instrText>
    </w:r>
    <w:r w:rsidRPr="00D91613">
      <w:rPr>
        <w:rFonts w:ascii="Calibri" w:hAnsi="Calibri"/>
        <w:b/>
        <w:color w:val="384E67" w:themeColor="text2" w:themeShade="BF"/>
      </w:rPr>
      <w:fldChar w:fldCharType="separate"/>
    </w:r>
    <w:r>
      <w:rPr>
        <w:rFonts w:ascii="Calibri" w:hAnsi="Calibri"/>
        <w:b/>
        <w:color w:val="384E67" w:themeColor="text2" w:themeShade="BF"/>
      </w:rPr>
      <w:t>Informática</w:t>
    </w:r>
    <w:r w:rsidRPr="00D91613">
      <w:rPr>
        <w:rFonts w:ascii="Calibri" w:hAnsi="Calibri"/>
        <w:b/>
        <w:color w:val="384E67" w:themeColor="text2" w:themeShade="BF"/>
      </w:rPr>
      <w:fldChar w:fldCharType="end"/>
    </w:r>
    <w:r w:rsidRPr="00673658">
      <w:rPr>
        <w:rFonts w:ascii="Calibri" w:hAnsi="Calibri"/>
        <w:b/>
        <w:color w:val="384E67" w:themeColor="text2" w:themeShade="BF"/>
      </w:rPr>
      <w:t xml:space="preserve"> -</w:t>
    </w:r>
    <w:r>
      <w:rPr>
        <w:rFonts w:ascii="Calibri" w:hAnsi="Calibri"/>
        <w:b/>
        <w:color w:val="384E67" w:themeColor="text2" w:themeShade="BF"/>
      </w:rPr>
      <w:t xml:space="preserve"> </w:t>
    </w:r>
    <w:r w:rsidRPr="00673658">
      <w:rPr>
        <w:rFonts w:ascii="Calibri" w:hAnsi="Calibri"/>
        <w:color w:val="384E67" w:themeColor="text2" w:themeShade="BF"/>
      </w:rPr>
      <w:fldChar w:fldCharType="begin"/>
    </w:r>
    <w:r w:rsidRPr="00673658">
      <w:rPr>
        <w:rFonts w:ascii="Calibri" w:hAnsi="Calibri"/>
        <w:color w:val="384E67" w:themeColor="text2" w:themeShade="BF"/>
      </w:rPr>
      <w:instrText xml:space="preserve"> docproperty Alias  </w:instrText>
    </w:r>
    <w:r w:rsidRPr="00673658">
      <w:rPr>
        <w:rFonts w:ascii="Calibri" w:hAnsi="Calibri"/>
        <w:color w:val="384E67" w:themeColor="text2" w:themeShade="BF"/>
      </w:rPr>
      <w:fldChar w:fldCharType="separate"/>
    </w:r>
    <w:proofErr w:type="spellStart"/>
    <w:r w:rsidRPr="00673658">
      <w:rPr>
        <w:rFonts w:ascii="Calibri" w:hAnsi="Calibri"/>
        <w:color w:val="384E67" w:themeColor="text2" w:themeShade="BF"/>
      </w:rPr>
      <w:t>JuanPCB</w:t>
    </w:r>
    <w:proofErr w:type="spellEnd"/>
    <w:r w:rsidRPr="00673658">
      <w:rPr>
        <w:rFonts w:ascii="Calibri" w:hAnsi="Calibri"/>
        <w:color w:val="384E67" w:themeColor="text2" w:themeShade="BF"/>
      </w:rPr>
      <w:fldChar w:fldCharType="end"/>
    </w:r>
    <w:r>
      <w:rPr>
        <w:rFonts w:ascii="Calibri" w:hAnsi="Calibri"/>
        <w:b/>
        <w:color w:val="384E67" w:themeColor="text2" w:themeShade="BF"/>
      </w:rPr>
      <w:tab/>
    </w:r>
    <w:r>
      <w:rPr>
        <w:rFonts w:ascii="Calibri" w:hAnsi="Calibri"/>
        <w:b/>
        <w:color w:val="384E67" w:themeColor="text2" w:themeShade="BF"/>
      </w:rPr>
      <w:fldChar w:fldCharType="begin"/>
    </w:r>
    <w:r>
      <w:rPr>
        <w:rFonts w:ascii="Calibri" w:hAnsi="Calibri"/>
        <w:b/>
        <w:color w:val="384E67" w:themeColor="text2" w:themeShade="BF"/>
      </w:rPr>
      <w:instrText xml:space="preserve"> docproperty UF</w:instrText>
    </w:r>
    <w:r>
      <w:rPr>
        <w:rFonts w:ascii="Calibri" w:hAnsi="Calibri"/>
        <w:b/>
        <w:color w:val="384E67" w:themeColor="text2" w:themeShade="BF"/>
      </w:rPr>
      <w:fldChar w:fldCharType="separate"/>
    </w:r>
    <w:r>
      <w:rPr>
        <w:rFonts w:ascii="Calibri" w:hAnsi="Calibri"/>
        <w:b/>
        <w:color w:val="384E67" w:themeColor="text2" w:themeShade="BF"/>
      </w:rPr>
      <w:t>UF0320</w:t>
    </w:r>
    <w:r>
      <w:rPr>
        <w:rFonts w:ascii="Calibri" w:hAnsi="Calibri"/>
        <w:b/>
        <w:color w:val="384E67" w:themeColor="text2" w:themeShade="BF"/>
      </w:rPr>
      <w:fldChar w:fldCharType="end"/>
    </w:r>
    <w:r>
      <w:rPr>
        <w:rFonts w:ascii="Calibri" w:hAnsi="Calibri"/>
        <w:b/>
        <w:color w:val="384E67" w:themeColor="text2" w:themeShade="BF"/>
      </w:rPr>
      <w:t>_</w:t>
    </w:r>
    <w:r w:rsidRPr="00673658">
      <w:rPr>
        <w:rFonts w:ascii="Calibri" w:hAnsi="Calibri"/>
        <w:b/>
        <w:color w:val="384E67" w:themeColor="text2" w:themeShade="BF"/>
      </w:rPr>
      <w:fldChar w:fldCharType="begin"/>
    </w:r>
    <w:r w:rsidRPr="00673658">
      <w:rPr>
        <w:rFonts w:ascii="Calibri" w:hAnsi="Calibri"/>
        <w:b/>
        <w:color w:val="384E67" w:themeColor="text2" w:themeShade="BF"/>
      </w:rPr>
      <w:instrText xml:space="preserve"> docproperty UT </w:instrText>
    </w:r>
    <w:r w:rsidRPr="00673658">
      <w:rPr>
        <w:rFonts w:ascii="Calibri" w:hAnsi="Calibri"/>
        <w:b/>
        <w:color w:val="384E67" w:themeColor="text2" w:themeShade="BF"/>
      </w:rPr>
      <w:fldChar w:fldCharType="separate"/>
    </w:r>
    <w:r w:rsidRPr="00673658">
      <w:rPr>
        <w:rFonts w:ascii="Calibri" w:hAnsi="Calibri"/>
        <w:b/>
        <w:color w:val="384E67" w:themeColor="text2" w:themeShade="BF"/>
      </w:rPr>
      <w:t>Word2010</w:t>
    </w:r>
    <w:r w:rsidRPr="00673658">
      <w:rPr>
        <w:rFonts w:ascii="Calibri" w:hAnsi="Calibri"/>
        <w:b/>
        <w:color w:val="384E67" w:themeColor="text2" w:themeShade="BF"/>
      </w:rPr>
      <w:fldChar w:fldCharType="end"/>
    </w:r>
    <w:r w:rsidRPr="00673658">
      <w:tab/>
    </w:r>
    <w:r w:rsidRPr="00673658">
      <w:fldChar w:fldCharType="begin"/>
    </w:r>
    <w:r w:rsidRPr="00673658">
      <w:instrText xml:space="preserve"> PAGE </w:instrText>
    </w:r>
    <w:r w:rsidRPr="00673658">
      <w:fldChar w:fldCharType="separate"/>
    </w:r>
    <w:r w:rsidR="0029132F">
      <w:rPr>
        <w:noProof/>
      </w:rPr>
      <w:t>2</w:t>
    </w:r>
    <w:r w:rsidRPr="00673658">
      <w:fldChar w:fldCharType="end"/>
    </w:r>
    <w:r w:rsidRPr="00673658">
      <w:t>/</w:t>
    </w:r>
    <w:r w:rsidR="006A3273">
      <w:fldChar w:fldCharType="begin"/>
    </w:r>
    <w:r w:rsidR="006A3273">
      <w:instrText xml:space="preserve"> NUMPAGES </w:instrText>
    </w:r>
    <w:r w:rsidR="006A3273">
      <w:fldChar w:fldCharType="separate"/>
    </w:r>
    <w:r w:rsidR="0029132F">
      <w:rPr>
        <w:noProof/>
      </w:rPr>
      <w:t>2</w:t>
    </w:r>
    <w:r w:rsidR="006A327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Pr="00152750" w:rsidRDefault="00152750" w:rsidP="00152750">
    <w:pPr>
      <w:pStyle w:val="Piedepgina"/>
      <w:pBdr>
        <w:top w:val="single" w:sz="4" w:space="3" w:color="384E67" w:themeColor="text2" w:themeShade="BF"/>
      </w:pBdr>
      <w:tabs>
        <w:tab w:val="clear" w:pos="4252"/>
        <w:tab w:val="clear" w:pos="8504"/>
        <w:tab w:val="center" w:pos="4678"/>
        <w:tab w:val="right" w:pos="9356"/>
      </w:tabs>
      <w:rPr>
        <w:rFonts w:ascii="Calibri" w:hAnsi="Calibri"/>
        <w:b/>
        <w:color w:val="384E67" w:themeColor="text2" w:themeShade="BF"/>
      </w:rPr>
    </w:pPr>
    <w:r w:rsidRPr="00D91613">
      <w:rPr>
        <w:rFonts w:ascii="Calibri" w:hAnsi="Calibri"/>
        <w:b/>
        <w:color w:val="384E67" w:themeColor="text2" w:themeShade="BF"/>
      </w:rPr>
      <w:fldChar w:fldCharType="begin"/>
    </w:r>
    <w:r w:rsidRPr="00D91613">
      <w:rPr>
        <w:rFonts w:ascii="Calibri" w:hAnsi="Calibri"/>
        <w:b/>
        <w:color w:val="384E67" w:themeColor="text2" w:themeShade="BF"/>
      </w:rPr>
      <w:instrText xml:space="preserve"> docproperty familia </w:instrText>
    </w:r>
    <w:r w:rsidRPr="00D91613">
      <w:rPr>
        <w:rFonts w:ascii="Calibri" w:hAnsi="Calibri"/>
        <w:b/>
        <w:color w:val="384E67" w:themeColor="text2" w:themeShade="BF"/>
      </w:rPr>
      <w:fldChar w:fldCharType="separate"/>
    </w:r>
    <w:r>
      <w:rPr>
        <w:rFonts w:ascii="Calibri" w:hAnsi="Calibri"/>
        <w:b/>
        <w:color w:val="384E67" w:themeColor="text2" w:themeShade="BF"/>
      </w:rPr>
      <w:t>Informática</w:t>
    </w:r>
    <w:r w:rsidRPr="00D91613">
      <w:rPr>
        <w:rFonts w:ascii="Calibri" w:hAnsi="Calibri"/>
        <w:b/>
        <w:color w:val="384E67" w:themeColor="text2" w:themeShade="BF"/>
      </w:rPr>
      <w:fldChar w:fldCharType="end"/>
    </w:r>
    <w:r w:rsidRPr="00673658">
      <w:rPr>
        <w:rFonts w:ascii="Calibri" w:hAnsi="Calibri"/>
        <w:b/>
        <w:color w:val="384E67" w:themeColor="text2" w:themeShade="BF"/>
      </w:rPr>
      <w:t xml:space="preserve"> -</w:t>
    </w:r>
    <w:r>
      <w:rPr>
        <w:rFonts w:ascii="Calibri" w:hAnsi="Calibri"/>
        <w:b/>
        <w:color w:val="384E67" w:themeColor="text2" w:themeShade="BF"/>
      </w:rPr>
      <w:t xml:space="preserve"> </w:t>
    </w:r>
    <w:r w:rsidRPr="00673658">
      <w:rPr>
        <w:rFonts w:ascii="Calibri" w:hAnsi="Calibri"/>
        <w:color w:val="384E67" w:themeColor="text2" w:themeShade="BF"/>
      </w:rPr>
      <w:fldChar w:fldCharType="begin"/>
    </w:r>
    <w:r w:rsidRPr="00673658">
      <w:rPr>
        <w:rFonts w:ascii="Calibri" w:hAnsi="Calibri"/>
        <w:color w:val="384E67" w:themeColor="text2" w:themeShade="BF"/>
      </w:rPr>
      <w:instrText xml:space="preserve"> docproperty Alias  </w:instrText>
    </w:r>
    <w:r w:rsidRPr="00673658">
      <w:rPr>
        <w:rFonts w:ascii="Calibri" w:hAnsi="Calibri"/>
        <w:color w:val="384E67" w:themeColor="text2" w:themeShade="BF"/>
      </w:rPr>
      <w:fldChar w:fldCharType="separate"/>
    </w:r>
    <w:proofErr w:type="spellStart"/>
    <w:r w:rsidRPr="00673658">
      <w:rPr>
        <w:rFonts w:ascii="Calibri" w:hAnsi="Calibri"/>
        <w:color w:val="384E67" w:themeColor="text2" w:themeShade="BF"/>
      </w:rPr>
      <w:t>JuanPCB</w:t>
    </w:r>
    <w:proofErr w:type="spellEnd"/>
    <w:r w:rsidRPr="00673658">
      <w:rPr>
        <w:rFonts w:ascii="Calibri" w:hAnsi="Calibri"/>
        <w:color w:val="384E67" w:themeColor="text2" w:themeShade="BF"/>
      </w:rPr>
      <w:fldChar w:fldCharType="end"/>
    </w:r>
    <w:r>
      <w:rPr>
        <w:rFonts w:ascii="Calibri" w:hAnsi="Calibri"/>
        <w:b/>
        <w:color w:val="384E67" w:themeColor="text2" w:themeShade="BF"/>
      </w:rPr>
      <w:tab/>
    </w:r>
    <w:r>
      <w:rPr>
        <w:rFonts w:ascii="Calibri" w:hAnsi="Calibri"/>
        <w:b/>
        <w:color w:val="384E67" w:themeColor="text2" w:themeShade="BF"/>
      </w:rPr>
      <w:fldChar w:fldCharType="begin"/>
    </w:r>
    <w:r>
      <w:rPr>
        <w:rFonts w:ascii="Calibri" w:hAnsi="Calibri"/>
        <w:b/>
        <w:color w:val="384E67" w:themeColor="text2" w:themeShade="BF"/>
      </w:rPr>
      <w:instrText xml:space="preserve"> docproperty UF</w:instrText>
    </w:r>
    <w:r>
      <w:rPr>
        <w:rFonts w:ascii="Calibri" w:hAnsi="Calibri"/>
        <w:b/>
        <w:color w:val="384E67" w:themeColor="text2" w:themeShade="BF"/>
      </w:rPr>
      <w:fldChar w:fldCharType="separate"/>
    </w:r>
    <w:r>
      <w:rPr>
        <w:rFonts w:ascii="Calibri" w:hAnsi="Calibri"/>
        <w:b/>
        <w:color w:val="384E67" w:themeColor="text2" w:themeShade="BF"/>
      </w:rPr>
      <w:t>UF0320</w:t>
    </w:r>
    <w:r>
      <w:rPr>
        <w:rFonts w:ascii="Calibri" w:hAnsi="Calibri"/>
        <w:b/>
        <w:color w:val="384E67" w:themeColor="text2" w:themeShade="BF"/>
      </w:rPr>
      <w:fldChar w:fldCharType="end"/>
    </w:r>
    <w:r>
      <w:rPr>
        <w:rFonts w:ascii="Calibri" w:hAnsi="Calibri"/>
        <w:b/>
        <w:color w:val="384E67" w:themeColor="text2" w:themeShade="BF"/>
      </w:rPr>
      <w:t>_</w:t>
    </w:r>
    <w:r w:rsidRPr="00673658">
      <w:rPr>
        <w:rFonts w:ascii="Calibri" w:hAnsi="Calibri"/>
        <w:b/>
        <w:color w:val="384E67" w:themeColor="text2" w:themeShade="BF"/>
      </w:rPr>
      <w:fldChar w:fldCharType="begin"/>
    </w:r>
    <w:r w:rsidRPr="00673658">
      <w:rPr>
        <w:rFonts w:ascii="Calibri" w:hAnsi="Calibri"/>
        <w:b/>
        <w:color w:val="384E67" w:themeColor="text2" w:themeShade="BF"/>
      </w:rPr>
      <w:instrText xml:space="preserve"> docproperty UT </w:instrText>
    </w:r>
    <w:r w:rsidRPr="00673658">
      <w:rPr>
        <w:rFonts w:ascii="Calibri" w:hAnsi="Calibri"/>
        <w:b/>
        <w:color w:val="384E67" w:themeColor="text2" w:themeShade="BF"/>
      </w:rPr>
      <w:fldChar w:fldCharType="separate"/>
    </w:r>
    <w:r w:rsidRPr="00673658">
      <w:rPr>
        <w:rFonts w:ascii="Calibri" w:hAnsi="Calibri"/>
        <w:b/>
        <w:color w:val="384E67" w:themeColor="text2" w:themeShade="BF"/>
      </w:rPr>
      <w:t>Word2010</w:t>
    </w:r>
    <w:r w:rsidRPr="00673658">
      <w:rPr>
        <w:rFonts w:ascii="Calibri" w:hAnsi="Calibri"/>
        <w:b/>
        <w:color w:val="384E67" w:themeColor="text2" w:themeShade="BF"/>
      </w:rPr>
      <w:fldChar w:fldCharType="end"/>
    </w:r>
    <w:r w:rsidRPr="00673658">
      <w:tab/>
    </w:r>
    <w:r w:rsidRPr="00673658">
      <w:fldChar w:fldCharType="begin"/>
    </w:r>
    <w:r w:rsidRPr="00673658">
      <w:instrText xml:space="preserve"> PAGE </w:instrText>
    </w:r>
    <w:r w:rsidRPr="00673658">
      <w:fldChar w:fldCharType="separate"/>
    </w:r>
    <w:r w:rsidR="0029132F">
      <w:rPr>
        <w:noProof/>
      </w:rPr>
      <w:t>1</w:t>
    </w:r>
    <w:r w:rsidRPr="00673658">
      <w:fldChar w:fldCharType="end"/>
    </w:r>
    <w:r w:rsidRPr="00673658">
      <w:t>/</w:t>
    </w:r>
    <w:r w:rsidR="006A3273">
      <w:fldChar w:fldCharType="begin"/>
    </w:r>
    <w:r w:rsidR="006A3273">
      <w:instrText xml:space="preserve"> NUMPAGES </w:instrText>
    </w:r>
    <w:r w:rsidR="006A3273">
      <w:fldChar w:fldCharType="separate"/>
    </w:r>
    <w:r w:rsidR="0029132F">
      <w:rPr>
        <w:noProof/>
      </w:rPr>
      <w:t>1</w:t>
    </w:r>
    <w:r w:rsidR="006A32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0A0" w:rsidRDefault="006E20A0" w:rsidP="005A7010">
      <w:r>
        <w:separator/>
      </w:r>
    </w:p>
  </w:footnote>
  <w:footnote w:type="continuationSeparator" w:id="0">
    <w:p w:rsidR="006E20A0" w:rsidRDefault="006E20A0" w:rsidP="005A7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C2C" w:rsidRPr="007E3C2C" w:rsidRDefault="007E3C2C" w:rsidP="007E3C2C">
    <w:pPr>
      <w:pStyle w:val="Encabezado"/>
      <w:tabs>
        <w:tab w:val="clear" w:pos="4252"/>
        <w:tab w:val="clear" w:pos="8504"/>
        <w:tab w:val="center" w:pos="4678"/>
        <w:tab w:val="right" w:pos="9356"/>
      </w:tabs>
      <w:rPr>
        <w:rFonts w:cstheme="minorHAnsi"/>
        <w:smallCaps/>
        <w:color w:val="253445" w:themeColor="text2" w:themeShade="80"/>
        <w:sz w:val="22"/>
      </w:rPr>
    </w:pPr>
    <w:r w:rsidRPr="00B9423C">
      <w:rPr>
        <w:rFonts w:cstheme="minorHAnsi"/>
        <w:smallCaps/>
        <w:color w:val="253445" w:themeColor="text2" w:themeShade="80"/>
        <w:sz w:val="22"/>
      </w:rPr>
      <w:tab/>
    </w:r>
    <w:r w:rsidRPr="00B9423C">
      <w:rPr>
        <w:rFonts w:cstheme="minorHAnsi"/>
        <w:smallCaps/>
        <w:color w:val="253445" w:themeColor="text2" w:themeShade="80"/>
        <w:sz w:val="22"/>
      </w:rPr>
      <w:tab/>
    </w:r>
    <w:r>
      <w:rPr>
        <w:rFonts w:cstheme="minorHAnsi"/>
        <w:smallCaps/>
        <w:color w:val="253445" w:themeColor="text2" w:themeShade="80"/>
        <w:sz w:val="22"/>
      </w:rPr>
      <w:fldChar w:fldCharType="begin"/>
    </w:r>
    <w:r>
      <w:rPr>
        <w:rFonts w:cstheme="minorHAnsi"/>
        <w:smallCaps/>
        <w:color w:val="253445" w:themeColor="text2" w:themeShade="80"/>
        <w:sz w:val="22"/>
      </w:rPr>
      <w:instrText xml:space="preserve"> docproperty title </w:instrText>
    </w:r>
    <w:r>
      <w:rPr>
        <w:rFonts w:cstheme="minorHAnsi"/>
        <w:smallCaps/>
        <w:color w:val="253445" w:themeColor="text2" w:themeShade="80"/>
        <w:sz w:val="22"/>
      </w:rPr>
      <w:fldChar w:fldCharType="separate"/>
    </w:r>
    <w:r w:rsidR="00A74680">
      <w:rPr>
        <w:rFonts w:cstheme="minorHAnsi"/>
        <w:smallCaps/>
        <w:color w:val="253445" w:themeColor="text2" w:themeShade="80"/>
        <w:sz w:val="22"/>
      </w:rPr>
      <w:t>Tabla de Ilustraciones</w:t>
    </w:r>
    <w:r>
      <w:rPr>
        <w:rFonts w:cstheme="minorHAnsi"/>
        <w:smallCaps/>
        <w:color w:val="253445" w:themeColor="text2" w:themeShade="80"/>
        <w:sz w:val="22"/>
      </w:rPr>
      <w:fldChar w:fldCharType="end"/>
    </w:r>
    <w:r>
      <w:rPr>
        <w:rFonts w:cstheme="minorHAnsi"/>
        <w:smallCaps/>
        <w:color w:val="253445" w:themeColor="text2" w:themeShade="80"/>
        <w:sz w:val="22"/>
      </w:rPr>
      <w:t xml:space="preserve"> </w:t>
    </w:r>
    <w:r>
      <w:rPr>
        <w:rFonts w:cstheme="minorHAnsi"/>
        <w:smallCaps/>
        <w:color w:val="253445" w:themeColor="text2" w:themeShade="80"/>
        <w:sz w:val="22"/>
      </w:rPr>
      <w:fldChar w:fldCharType="begin"/>
    </w:r>
    <w:r>
      <w:rPr>
        <w:rFonts w:cstheme="minorHAnsi"/>
        <w:smallCaps/>
        <w:color w:val="253445" w:themeColor="text2" w:themeShade="80"/>
        <w:sz w:val="22"/>
      </w:rPr>
      <w:instrText xml:space="preserve"> docproperty numero </w:instrText>
    </w:r>
    <w:r>
      <w:rPr>
        <w:rFonts w:cstheme="minorHAnsi"/>
        <w:smallCaps/>
        <w:color w:val="253445" w:themeColor="text2" w:themeShade="80"/>
        <w:sz w:val="22"/>
      </w:rPr>
      <w:fldChar w:fldCharType="separate"/>
    </w:r>
    <w:r w:rsidR="00A74680">
      <w:rPr>
        <w:rFonts w:cstheme="minorHAnsi"/>
        <w:smallCaps/>
        <w:color w:val="253445" w:themeColor="text2" w:themeShade="80"/>
        <w:sz w:val="22"/>
      </w:rPr>
      <w:t>01</w:t>
    </w:r>
    <w:r>
      <w:rPr>
        <w:rFonts w:cstheme="minorHAnsi"/>
        <w:smallCaps/>
        <w:color w:val="253445" w:themeColor="text2" w:themeShade="80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290"/>
    <w:multiLevelType w:val="multilevel"/>
    <w:tmpl w:val="89226FBC"/>
    <w:lvl w:ilvl="0">
      <w:start w:val="1"/>
      <w:numFmt w:val="upperRoman"/>
      <w:lvlText w:val="%1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11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7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65" w:hanging="227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192" w:hanging="227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1419" w:hanging="227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ind w:left="1646" w:hanging="22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873" w:hanging="22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100" w:hanging="227"/>
      </w:pPr>
      <w:rPr>
        <w:rFonts w:ascii="Symbol" w:hAnsi="Symbol" w:hint="default"/>
      </w:rPr>
    </w:lvl>
  </w:abstractNum>
  <w:abstractNum w:abstractNumId="1">
    <w:nsid w:val="063C614E"/>
    <w:multiLevelType w:val="multilevel"/>
    <w:tmpl w:val="640ECF90"/>
    <w:lvl w:ilvl="0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2">
      <w:start w:val="1"/>
      <w:numFmt w:val="bullet"/>
      <w:lvlRestart w:val="0"/>
      <w:suff w:val="space"/>
      <w:lvlText w:val=""/>
      <w:lvlJc w:val="left"/>
      <w:pPr>
        <w:ind w:left="567" w:hanging="210"/>
      </w:pPr>
      <w:rPr>
        <w:rFonts w:ascii="Symbol" w:hAnsi="Symbol" w:hint="default"/>
      </w:rPr>
    </w:lvl>
    <w:lvl w:ilvl="3">
      <w:start w:val="1"/>
      <w:numFmt w:val="decimal"/>
      <w:lvlRestart w:val="0"/>
      <w:lvlText w:val="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6907686"/>
    <w:multiLevelType w:val="multilevel"/>
    <w:tmpl w:val="E22651F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0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E197A84"/>
    <w:multiLevelType w:val="multilevel"/>
    <w:tmpl w:val="A5BED96A"/>
    <w:lvl w:ilvl="0">
      <w:start w:val="1"/>
      <w:numFmt w:val="upp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u w:val="single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0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2A567D"/>
    <w:multiLevelType w:val="multilevel"/>
    <w:tmpl w:val="F2705BBC"/>
    <w:lvl w:ilvl="0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ind w:left="1021" w:hanging="284"/>
      </w:pPr>
      <w:rPr>
        <w:rFonts w:ascii="Symbol" w:hAnsi="Symbol" w:hint="default"/>
      </w:rPr>
    </w:lvl>
    <w:lvl w:ilvl="3">
      <w:start w:val="1"/>
      <w:numFmt w:val="decimal"/>
      <w:lvlRestart w:val="0"/>
      <w:lvlText w:val="%4)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077" w:hanging="3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1474" w:hanging="227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446202"/>
    <w:multiLevelType w:val="hybridMultilevel"/>
    <w:tmpl w:val="BC489446"/>
    <w:lvl w:ilvl="0" w:tplc="806C252E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3B6A06"/>
    <w:multiLevelType w:val="hybridMultilevel"/>
    <w:tmpl w:val="7E9A7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31A6B"/>
    <w:multiLevelType w:val="multilevel"/>
    <w:tmpl w:val="51E4FA4A"/>
    <w:lvl w:ilvl="0">
      <w:start w:val="1"/>
      <w:numFmt w:val="bullet"/>
      <w:lvlText w:val=""/>
      <w:lvlJc w:val="left"/>
      <w:pPr>
        <w:tabs>
          <w:tab w:val="num" w:pos="360"/>
        </w:tabs>
        <w:ind w:left="363" w:hanging="363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29346E80"/>
    <w:multiLevelType w:val="multilevel"/>
    <w:tmpl w:val="8E66425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9">
    <w:nsid w:val="2BE938D8"/>
    <w:multiLevelType w:val="multilevel"/>
    <w:tmpl w:val="8E664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8AD0892"/>
    <w:multiLevelType w:val="multilevel"/>
    <w:tmpl w:val="E22651F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1" w:hanging="30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7B52FAD"/>
    <w:multiLevelType w:val="hybridMultilevel"/>
    <w:tmpl w:val="4768D804"/>
    <w:lvl w:ilvl="0" w:tplc="CFEE93BE">
      <w:start w:val="40"/>
      <w:numFmt w:val="bullet"/>
      <w:lvlText w:val="-"/>
      <w:lvlJc w:val="left"/>
      <w:pPr>
        <w:ind w:left="1778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4FBE7727"/>
    <w:multiLevelType w:val="multilevel"/>
    <w:tmpl w:val="9768D5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03E2D3A"/>
    <w:multiLevelType w:val="multilevel"/>
    <w:tmpl w:val="640ECF90"/>
    <w:lvl w:ilvl="0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2">
      <w:start w:val="1"/>
      <w:numFmt w:val="bullet"/>
      <w:lvlRestart w:val="0"/>
      <w:suff w:val="space"/>
      <w:lvlText w:val=""/>
      <w:lvlJc w:val="left"/>
      <w:pPr>
        <w:ind w:left="567" w:hanging="210"/>
      </w:pPr>
      <w:rPr>
        <w:rFonts w:ascii="Symbol" w:hAnsi="Symbol" w:hint="default"/>
      </w:rPr>
    </w:lvl>
    <w:lvl w:ilvl="3">
      <w:start w:val="1"/>
      <w:numFmt w:val="decimal"/>
      <w:lvlRestart w:val="0"/>
      <w:lvlText w:val="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523A4D75"/>
    <w:multiLevelType w:val="hybridMultilevel"/>
    <w:tmpl w:val="253E0AD2"/>
    <w:lvl w:ilvl="0" w:tplc="A3A8E2EC">
      <w:numFmt w:val="bullet"/>
      <w:lvlText w:val="-"/>
      <w:lvlJc w:val="left"/>
      <w:pPr>
        <w:ind w:left="1778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7470FD5"/>
    <w:multiLevelType w:val="multilevel"/>
    <w:tmpl w:val="068ED294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01-SUBEPIGRAFE"/>
      <w:lvlText w:val=""/>
      <w:lvlJc w:val="left"/>
      <w:pPr>
        <w:ind w:left="227" w:hanging="227"/>
      </w:pPr>
      <w:rPr>
        <w:rFonts w:ascii="Symbol" w:hAnsi="Symbol" w:hint="default"/>
      </w:rPr>
    </w:lvl>
    <w:lvl w:ilvl="2">
      <w:start w:val="1"/>
      <w:numFmt w:val="bullet"/>
      <w:pStyle w:val="02-RESTOLISTA"/>
      <w:lvlText w:val=""/>
      <w:lvlJc w:val="left"/>
      <w:pPr>
        <w:ind w:left="454" w:hanging="227"/>
      </w:pPr>
      <w:rPr>
        <w:rFonts w:ascii="Wingdings" w:hAnsi="Wingdings" w:hint="default"/>
      </w:rPr>
    </w:lvl>
    <w:lvl w:ilvl="3">
      <w:start w:val="1"/>
      <w:numFmt w:val="bullet"/>
      <w:lvlText w:val=""/>
      <w:lvlJc w:val="left"/>
      <w:pPr>
        <w:ind w:left="680" w:hanging="226"/>
      </w:pPr>
      <w:rPr>
        <w:rFonts w:ascii="Symbol" w:hAnsi="Symbol" w:hint="default"/>
      </w:rPr>
    </w:lvl>
    <w:lvl w:ilvl="4">
      <w:start w:val="1"/>
      <w:numFmt w:val="bullet"/>
      <w:lvlText w:val="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6">
    <w:nsid w:val="60F1367A"/>
    <w:multiLevelType w:val="hybridMultilevel"/>
    <w:tmpl w:val="37842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D57D8F"/>
    <w:multiLevelType w:val="multilevel"/>
    <w:tmpl w:val="8E664250"/>
    <w:lvl w:ilvl="0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97" w:hanging="360"/>
      </w:pPr>
      <w:rPr>
        <w:rFonts w:ascii="Symbol" w:hAnsi="Symbol" w:hint="default"/>
      </w:rPr>
    </w:lvl>
  </w:abstractNum>
  <w:abstractNum w:abstractNumId="18">
    <w:nsid w:val="64EB50B3"/>
    <w:multiLevelType w:val="multilevel"/>
    <w:tmpl w:val="640ECF90"/>
    <w:lvl w:ilvl="0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2">
      <w:start w:val="1"/>
      <w:numFmt w:val="bullet"/>
      <w:lvlRestart w:val="0"/>
      <w:suff w:val="space"/>
      <w:lvlText w:val=""/>
      <w:lvlJc w:val="left"/>
      <w:pPr>
        <w:ind w:left="567" w:hanging="210"/>
      </w:pPr>
      <w:rPr>
        <w:rFonts w:ascii="Symbol" w:hAnsi="Symbol" w:hint="default"/>
      </w:rPr>
    </w:lvl>
    <w:lvl w:ilvl="3">
      <w:start w:val="1"/>
      <w:numFmt w:val="decimal"/>
      <w:lvlRestart w:val="0"/>
      <w:lvlText w:val="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5C452DE"/>
    <w:multiLevelType w:val="multilevel"/>
    <w:tmpl w:val="8E664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E810B2F"/>
    <w:multiLevelType w:val="hybridMultilevel"/>
    <w:tmpl w:val="4EBC0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3517D"/>
    <w:multiLevelType w:val="multilevel"/>
    <w:tmpl w:val="640ECF90"/>
    <w:lvl w:ilvl="0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2">
      <w:start w:val="1"/>
      <w:numFmt w:val="bullet"/>
      <w:lvlRestart w:val="0"/>
      <w:suff w:val="space"/>
      <w:lvlText w:val=""/>
      <w:lvlJc w:val="left"/>
      <w:pPr>
        <w:ind w:left="567" w:hanging="210"/>
      </w:pPr>
      <w:rPr>
        <w:rFonts w:ascii="Symbol" w:hAnsi="Symbol" w:hint="default"/>
      </w:rPr>
    </w:lvl>
    <w:lvl w:ilvl="3">
      <w:start w:val="1"/>
      <w:numFmt w:val="decimal"/>
      <w:lvlRestart w:val="0"/>
      <w:lvlText w:val="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720" w:hanging="36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73084438"/>
    <w:multiLevelType w:val="multilevel"/>
    <w:tmpl w:val="A47A894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93B3144"/>
    <w:multiLevelType w:val="multilevel"/>
    <w:tmpl w:val="8730CD00"/>
    <w:lvl w:ilvl="0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ind w:left="1021" w:hanging="284"/>
      </w:pPr>
      <w:rPr>
        <w:rFonts w:ascii="Symbol" w:hAnsi="Symbol" w:hint="default"/>
      </w:rPr>
    </w:lvl>
    <w:lvl w:ilvl="3">
      <w:start w:val="1"/>
      <w:numFmt w:val="decimal"/>
      <w:lvlRestart w:val="0"/>
      <w:lvlText w:val="%4)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077" w:hanging="3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1474" w:hanging="227"/>
      </w:pPr>
      <w:rPr>
        <w:rFonts w:ascii="Wingdings" w:hAnsi="Wingdings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7F9E1C58"/>
    <w:multiLevelType w:val="multilevel"/>
    <w:tmpl w:val="8E664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851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077" w:hanging="226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021" w:hanging="17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992" w:hanging="141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049" w:hanging="198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021" w:hanging="17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026" w:hanging="175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032" w:hanging="181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624" w:hanging="267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304" w:hanging="45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10" w:hanging="153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304" w:hanging="45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suff w:val="space"/>
        <w:lvlText w:val=""/>
        <w:lvlJc w:val="left"/>
        <w:pPr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304" w:hanging="45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8"/>
    <w:lvlOverride w:ilvl="0">
      <w:lvl w:ilvl="0">
        <w:start w:val="2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lvlText w:val=""/>
        <w:lvlJc w:val="left"/>
        <w:pPr>
          <w:tabs>
            <w:tab w:val="num" w:pos="567"/>
          </w:tabs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suff w:val="space"/>
        <w:lvlText w:val=""/>
        <w:lvlJc w:val="left"/>
        <w:pPr>
          <w:ind w:left="1304" w:hanging="45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8"/>
    <w:lvlOverride w:ilvl="0">
      <w:lvl w:ilvl="0">
        <w:start w:val="1"/>
        <w:numFmt w:val="upperRoman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227"/>
          </w:tabs>
          <w:ind w:left="227" w:hanging="227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Restart w:val="0"/>
        <w:lvlText w:val=""/>
        <w:lvlJc w:val="left"/>
        <w:pPr>
          <w:tabs>
            <w:tab w:val="num" w:pos="567"/>
          </w:tabs>
          <w:ind w:left="567" w:hanging="210"/>
        </w:pPr>
        <w:rPr>
          <w:rFonts w:ascii="Symbol" w:hAnsi="Symbol" w:hint="default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720" w:hanging="363"/>
        </w:pPr>
        <w:rPr>
          <w:rFonts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1134"/>
          </w:tabs>
          <w:ind w:left="1134" w:hanging="283"/>
        </w:pPr>
        <w:rPr>
          <w:rFonts w:ascii="Wingdings" w:hAnsi="Wingdings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1"/>
  </w:num>
  <w:num w:numId="20">
    <w:abstractNumId w:val="1"/>
  </w:num>
  <w:num w:numId="21">
    <w:abstractNumId w:val="13"/>
  </w:num>
  <w:num w:numId="22">
    <w:abstractNumId w:val="7"/>
  </w:num>
  <w:num w:numId="23">
    <w:abstractNumId w:val="12"/>
  </w:num>
  <w:num w:numId="24">
    <w:abstractNumId w:val="22"/>
  </w:num>
  <w:num w:numId="25">
    <w:abstractNumId w:val="23"/>
  </w:num>
  <w:num w:numId="26">
    <w:abstractNumId w:val="5"/>
  </w:num>
  <w:num w:numId="27">
    <w:abstractNumId w:val="16"/>
  </w:num>
  <w:num w:numId="28">
    <w:abstractNumId w:val="20"/>
  </w:num>
  <w:num w:numId="29">
    <w:abstractNumId w:val="11"/>
  </w:num>
  <w:num w:numId="30">
    <w:abstractNumId w:val="6"/>
  </w:num>
  <w:num w:numId="31">
    <w:abstractNumId w:val="14"/>
  </w:num>
  <w:num w:numId="32">
    <w:abstractNumId w:val="19"/>
  </w:num>
  <w:num w:numId="33">
    <w:abstractNumId w:val="9"/>
  </w:num>
  <w:num w:numId="34">
    <w:abstractNumId w:val="8"/>
  </w:num>
  <w:num w:numId="35">
    <w:abstractNumId w:val="17"/>
  </w:num>
  <w:num w:numId="36">
    <w:abstractNumId w:val="24"/>
  </w:num>
  <w:num w:numId="37">
    <w:abstractNumId w:val="0"/>
  </w:num>
  <w:num w:numId="38">
    <w:abstractNumId w:val="23"/>
    <w:lvlOverride w:ilvl="0">
      <w:lvl w:ilvl="0">
        <w:start w:val="1"/>
        <w:numFmt w:val="upperRoman"/>
        <w:lvlText w:val="%1"/>
        <w:lvlJc w:val="left"/>
        <w:pPr>
          <w:tabs>
            <w:tab w:val="num" w:pos="227"/>
          </w:tabs>
          <w:ind w:left="227" w:hanging="227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362" w:hanging="227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9">
    <w:abstractNumId w:val="15"/>
  </w:num>
  <w:num w:numId="40">
    <w:abstractNumId w:val="23"/>
  </w:num>
  <w:num w:numId="41">
    <w:abstractNumId w:val="15"/>
  </w:num>
  <w:num w:numId="42">
    <w:abstractNumId w:val="23"/>
  </w:num>
  <w:num w:numId="43">
    <w:abstractNumId w:val="15"/>
  </w:num>
  <w:num w:numId="44">
    <w:abstractNumId w:val="15"/>
  </w:num>
  <w:num w:numId="45">
    <w:abstractNumId w:val="15"/>
    <w:lvlOverride w:ilvl="0">
      <w:lvl w:ilvl="0">
        <w:start w:val="1"/>
        <w:numFmt w:val="upperRoman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bullet"/>
        <w:pStyle w:val="01-SUBEPIGRAFE"/>
        <w:lvlText w:val=""/>
        <w:lvlJc w:val="left"/>
        <w:pPr>
          <w:ind w:left="227" w:hanging="227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pStyle w:val="02-RESTOLISTA"/>
        <w:lvlText w:val=""/>
        <w:lvlJc w:val="left"/>
        <w:pPr>
          <w:ind w:left="45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"/>
        <w:lvlJc w:val="left"/>
        <w:pPr>
          <w:ind w:left="794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"/>
        <w:lvlJc w:val="left"/>
        <w:pPr>
          <w:ind w:left="1247" w:hanging="226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060" w:hanging="340"/>
        </w:pPr>
        <w:rPr>
          <w:rFonts w:ascii="Symbol" w:hAnsi="Symbol" w:hint="default"/>
        </w:rPr>
      </w:lvl>
    </w:lvlOverride>
  </w:num>
  <w:num w:numId="46">
    <w:abstractNumId w:val="15"/>
  </w:num>
  <w:num w:numId="47">
    <w:abstractNumId w:val="15"/>
  </w:num>
  <w:num w:numId="48">
    <w:abstractNumId w:val="15"/>
  </w:num>
  <w:num w:numId="49">
    <w:abstractNumId w:val="1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B0"/>
    <w:rsid w:val="00002C2F"/>
    <w:rsid w:val="0000343F"/>
    <w:rsid w:val="00005552"/>
    <w:rsid w:val="00010EAA"/>
    <w:rsid w:val="000113B3"/>
    <w:rsid w:val="00011E19"/>
    <w:rsid w:val="00012B91"/>
    <w:rsid w:val="00013357"/>
    <w:rsid w:val="000146C6"/>
    <w:rsid w:val="00014A10"/>
    <w:rsid w:val="0001675A"/>
    <w:rsid w:val="00020813"/>
    <w:rsid w:val="0002179F"/>
    <w:rsid w:val="00023B92"/>
    <w:rsid w:val="00023D6F"/>
    <w:rsid w:val="00023E69"/>
    <w:rsid w:val="00032D64"/>
    <w:rsid w:val="000414A7"/>
    <w:rsid w:val="00042B61"/>
    <w:rsid w:val="00042CB8"/>
    <w:rsid w:val="00046B1C"/>
    <w:rsid w:val="00047D03"/>
    <w:rsid w:val="00054BC2"/>
    <w:rsid w:val="0005657D"/>
    <w:rsid w:val="00057CC5"/>
    <w:rsid w:val="000604CD"/>
    <w:rsid w:val="0006099C"/>
    <w:rsid w:val="00064545"/>
    <w:rsid w:val="00064E75"/>
    <w:rsid w:val="000700DA"/>
    <w:rsid w:val="00070CEA"/>
    <w:rsid w:val="0007231D"/>
    <w:rsid w:val="00072ABE"/>
    <w:rsid w:val="00075E99"/>
    <w:rsid w:val="0008492D"/>
    <w:rsid w:val="00085D20"/>
    <w:rsid w:val="00093694"/>
    <w:rsid w:val="000936EA"/>
    <w:rsid w:val="000A3108"/>
    <w:rsid w:val="000A41BA"/>
    <w:rsid w:val="000A4F8E"/>
    <w:rsid w:val="000A644F"/>
    <w:rsid w:val="000B0206"/>
    <w:rsid w:val="000B02B5"/>
    <w:rsid w:val="000B2A70"/>
    <w:rsid w:val="000B3F2A"/>
    <w:rsid w:val="000B555D"/>
    <w:rsid w:val="000B7962"/>
    <w:rsid w:val="000C3C5E"/>
    <w:rsid w:val="000C6292"/>
    <w:rsid w:val="000C6CE0"/>
    <w:rsid w:val="000D0932"/>
    <w:rsid w:val="000D1DDE"/>
    <w:rsid w:val="000D2B6F"/>
    <w:rsid w:val="000D4382"/>
    <w:rsid w:val="000D4C05"/>
    <w:rsid w:val="000D5318"/>
    <w:rsid w:val="000D6F82"/>
    <w:rsid w:val="000D728F"/>
    <w:rsid w:val="000E28C8"/>
    <w:rsid w:val="000E3B81"/>
    <w:rsid w:val="000E5A66"/>
    <w:rsid w:val="000E65CB"/>
    <w:rsid w:val="000F23F8"/>
    <w:rsid w:val="000F3F56"/>
    <w:rsid w:val="000F79FF"/>
    <w:rsid w:val="00102332"/>
    <w:rsid w:val="001028D0"/>
    <w:rsid w:val="00103776"/>
    <w:rsid w:val="001048F3"/>
    <w:rsid w:val="00110842"/>
    <w:rsid w:val="00113040"/>
    <w:rsid w:val="00114339"/>
    <w:rsid w:val="00116F79"/>
    <w:rsid w:val="00121BC0"/>
    <w:rsid w:val="00124BB2"/>
    <w:rsid w:val="00127640"/>
    <w:rsid w:val="00130126"/>
    <w:rsid w:val="00132149"/>
    <w:rsid w:val="001346E0"/>
    <w:rsid w:val="00135726"/>
    <w:rsid w:val="00143111"/>
    <w:rsid w:val="001504F1"/>
    <w:rsid w:val="00151BB4"/>
    <w:rsid w:val="00152750"/>
    <w:rsid w:val="00154AD3"/>
    <w:rsid w:val="00156645"/>
    <w:rsid w:val="00160C56"/>
    <w:rsid w:val="00162CBB"/>
    <w:rsid w:val="00162D4E"/>
    <w:rsid w:val="00176A9B"/>
    <w:rsid w:val="00177AC1"/>
    <w:rsid w:val="001836BC"/>
    <w:rsid w:val="001846AC"/>
    <w:rsid w:val="0018483B"/>
    <w:rsid w:val="00186F3A"/>
    <w:rsid w:val="001954E5"/>
    <w:rsid w:val="00195884"/>
    <w:rsid w:val="001A1D06"/>
    <w:rsid w:val="001A3694"/>
    <w:rsid w:val="001A47F0"/>
    <w:rsid w:val="001A521E"/>
    <w:rsid w:val="001B001B"/>
    <w:rsid w:val="001B2D55"/>
    <w:rsid w:val="001B3309"/>
    <w:rsid w:val="001B368A"/>
    <w:rsid w:val="001B531A"/>
    <w:rsid w:val="001B6F4B"/>
    <w:rsid w:val="001B7A5C"/>
    <w:rsid w:val="001C3EAE"/>
    <w:rsid w:val="001C5EE8"/>
    <w:rsid w:val="001C60E2"/>
    <w:rsid w:val="001D598E"/>
    <w:rsid w:val="001D682B"/>
    <w:rsid w:val="001E5713"/>
    <w:rsid w:val="001F343A"/>
    <w:rsid w:val="001F667E"/>
    <w:rsid w:val="001F67B5"/>
    <w:rsid w:val="00200DCB"/>
    <w:rsid w:val="00200F00"/>
    <w:rsid w:val="00201264"/>
    <w:rsid w:val="00202FEC"/>
    <w:rsid w:val="0020492C"/>
    <w:rsid w:val="00210EA2"/>
    <w:rsid w:val="0021117E"/>
    <w:rsid w:val="00211B0B"/>
    <w:rsid w:val="00211D2F"/>
    <w:rsid w:val="002122EA"/>
    <w:rsid w:val="00213620"/>
    <w:rsid w:val="00220216"/>
    <w:rsid w:val="00223553"/>
    <w:rsid w:val="0022405D"/>
    <w:rsid w:val="0022496C"/>
    <w:rsid w:val="00225BB3"/>
    <w:rsid w:val="00227F04"/>
    <w:rsid w:val="00230690"/>
    <w:rsid w:val="00233396"/>
    <w:rsid w:val="00234DF9"/>
    <w:rsid w:val="002379B0"/>
    <w:rsid w:val="00237FBF"/>
    <w:rsid w:val="002426BC"/>
    <w:rsid w:val="002428A3"/>
    <w:rsid w:val="00243F72"/>
    <w:rsid w:val="00244075"/>
    <w:rsid w:val="00247DA0"/>
    <w:rsid w:val="002528C4"/>
    <w:rsid w:val="00253F14"/>
    <w:rsid w:val="00254A94"/>
    <w:rsid w:val="0025770E"/>
    <w:rsid w:val="002609E6"/>
    <w:rsid w:val="002616A7"/>
    <w:rsid w:val="00262608"/>
    <w:rsid w:val="00265008"/>
    <w:rsid w:val="002654C3"/>
    <w:rsid w:val="00265DEC"/>
    <w:rsid w:val="00265FF5"/>
    <w:rsid w:val="00270D48"/>
    <w:rsid w:val="00274166"/>
    <w:rsid w:val="00275BDB"/>
    <w:rsid w:val="002833E0"/>
    <w:rsid w:val="0029132F"/>
    <w:rsid w:val="002919DC"/>
    <w:rsid w:val="00292998"/>
    <w:rsid w:val="00292F43"/>
    <w:rsid w:val="002974AA"/>
    <w:rsid w:val="002974C3"/>
    <w:rsid w:val="002A0C09"/>
    <w:rsid w:val="002A308E"/>
    <w:rsid w:val="002A4746"/>
    <w:rsid w:val="002A7D8E"/>
    <w:rsid w:val="002B1D38"/>
    <w:rsid w:val="002B49CC"/>
    <w:rsid w:val="002B4F69"/>
    <w:rsid w:val="002B6769"/>
    <w:rsid w:val="002C0900"/>
    <w:rsid w:val="002C0B9D"/>
    <w:rsid w:val="002C3781"/>
    <w:rsid w:val="002C4ECC"/>
    <w:rsid w:val="002C69AF"/>
    <w:rsid w:val="002D4979"/>
    <w:rsid w:val="002D6219"/>
    <w:rsid w:val="002D7B78"/>
    <w:rsid w:val="002E1C8A"/>
    <w:rsid w:val="002E26E3"/>
    <w:rsid w:val="002E3536"/>
    <w:rsid w:val="002E4D73"/>
    <w:rsid w:val="002E51BC"/>
    <w:rsid w:val="002F0DEC"/>
    <w:rsid w:val="002F313F"/>
    <w:rsid w:val="002F564E"/>
    <w:rsid w:val="00301B82"/>
    <w:rsid w:val="0030266B"/>
    <w:rsid w:val="00302D7D"/>
    <w:rsid w:val="00303F92"/>
    <w:rsid w:val="00306877"/>
    <w:rsid w:val="003070A0"/>
    <w:rsid w:val="0031316E"/>
    <w:rsid w:val="00316D15"/>
    <w:rsid w:val="00325F3D"/>
    <w:rsid w:val="00326849"/>
    <w:rsid w:val="0033078B"/>
    <w:rsid w:val="00330CF2"/>
    <w:rsid w:val="003334C0"/>
    <w:rsid w:val="0033748D"/>
    <w:rsid w:val="003415A7"/>
    <w:rsid w:val="00343680"/>
    <w:rsid w:val="00345FC9"/>
    <w:rsid w:val="00350944"/>
    <w:rsid w:val="00350D07"/>
    <w:rsid w:val="00353BAE"/>
    <w:rsid w:val="003605D9"/>
    <w:rsid w:val="003628C1"/>
    <w:rsid w:val="00370E3C"/>
    <w:rsid w:val="0037258F"/>
    <w:rsid w:val="00373281"/>
    <w:rsid w:val="00375B57"/>
    <w:rsid w:val="00376525"/>
    <w:rsid w:val="003822C2"/>
    <w:rsid w:val="00390804"/>
    <w:rsid w:val="0039539F"/>
    <w:rsid w:val="00395A14"/>
    <w:rsid w:val="00395D5E"/>
    <w:rsid w:val="0039637C"/>
    <w:rsid w:val="003A5682"/>
    <w:rsid w:val="003A7C3A"/>
    <w:rsid w:val="003B00AA"/>
    <w:rsid w:val="003B351F"/>
    <w:rsid w:val="003B4FE0"/>
    <w:rsid w:val="003C3B8E"/>
    <w:rsid w:val="003D083B"/>
    <w:rsid w:val="003D0B1C"/>
    <w:rsid w:val="003D4034"/>
    <w:rsid w:val="003D4623"/>
    <w:rsid w:val="003E29CF"/>
    <w:rsid w:val="003E2E98"/>
    <w:rsid w:val="003E5034"/>
    <w:rsid w:val="003E5741"/>
    <w:rsid w:val="003F1E46"/>
    <w:rsid w:val="0040008E"/>
    <w:rsid w:val="0040145A"/>
    <w:rsid w:val="00404F0D"/>
    <w:rsid w:val="00406383"/>
    <w:rsid w:val="00406711"/>
    <w:rsid w:val="00410AEE"/>
    <w:rsid w:val="00411C59"/>
    <w:rsid w:val="00413FD2"/>
    <w:rsid w:val="004150D3"/>
    <w:rsid w:val="00417FC2"/>
    <w:rsid w:val="00420154"/>
    <w:rsid w:val="0042076B"/>
    <w:rsid w:val="00421B88"/>
    <w:rsid w:val="00425F51"/>
    <w:rsid w:val="004417EF"/>
    <w:rsid w:val="00441876"/>
    <w:rsid w:val="00445697"/>
    <w:rsid w:val="00445AD3"/>
    <w:rsid w:val="00447F43"/>
    <w:rsid w:val="00453E8B"/>
    <w:rsid w:val="00456A8E"/>
    <w:rsid w:val="00464981"/>
    <w:rsid w:val="004650BB"/>
    <w:rsid w:val="00470B12"/>
    <w:rsid w:val="004813E1"/>
    <w:rsid w:val="004A0592"/>
    <w:rsid w:val="004A05C2"/>
    <w:rsid w:val="004A25BC"/>
    <w:rsid w:val="004A4E17"/>
    <w:rsid w:val="004A5442"/>
    <w:rsid w:val="004B0EC5"/>
    <w:rsid w:val="004B14B3"/>
    <w:rsid w:val="004B29D1"/>
    <w:rsid w:val="004B6608"/>
    <w:rsid w:val="004B767A"/>
    <w:rsid w:val="004C0EE7"/>
    <w:rsid w:val="004C2B0C"/>
    <w:rsid w:val="004C4C45"/>
    <w:rsid w:val="004D218D"/>
    <w:rsid w:val="004D4DB2"/>
    <w:rsid w:val="004D57B5"/>
    <w:rsid w:val="004D77D4"/>
    <w:rsid w:val="004D7852"/>
    <w:rsid w:val="004E470D"/>
    <w:rsid w:val="004E4FD7"/>
    <w:rsid w:val="004E7E99"/>
    <w:rsid w:val="004F1448"/>
    <w:rsid w:val="00501984"/>
    <w:rsid w:val="00510218"/>
    <w:rsid w:val="00510A6E"/>
    <w:rsid w:val="00510EC0"/>
    <w:rsid w:val="0051490A"/>
    <w:rsid w:val="0052277E"/>
    <w:rsid w:val="0052458F"/>
    <w:rsid w:val="00536CA8"/>
    <w:rsid w:val="00552C70"/>
    <w:rsid w:val="00552CE5"/>
    <w:rsid w:val="00555F19"/>
    <w:rsid w:val="005561AE"/>
    <w:rsid w:val="005564E2"/>
    <w:rsid w:val="00556ECB"/>
    <w:rsid w:val="00561616"/>
    <w:rsid w:val="00563396"/>
    <w:rsid w:val="00563D96"/>
    <w:rsid w:val="00566190"/>
    <w:rsid w:val="005663A1"/>
    <w:rsid w:val="00570E18"/>
    <w:rsid w:val="0057311F"/>
    <w:rsid w:val="005739ED"/>
    <w:rsid w:val="00573A10"/>
    <w:rsid w:val="00573AC5"/>
    <w:rsid w:val="0057497F"/>
    <w:rsid w:val="0057567F"/>
    <w:rsid w:val="00586E4F"/>
    <w:rsid w:val="00587956"/>
    <w:rsid w:val="00591B2F"/>
    <w:rsid w:val="00593027"/>
    <w:rsid w:val="005935A5"/>
    <w:rsid w:val="0059491B"/>
    <w:rsid w:val="00595008"/>
    <w:rsid w:val="00596142"/>
    <w:rsid w:val="00596A15"/>
    <w:rsid w:val="00596F9F"/>
    <w:rsid w:val="0059709E"/>
    <w:rsid w:val="00597434"/>
    <w:rsid w:val="005A1486"/>
    <w:rsid w:val="005A6C40"/>
    <w:rsid w:val="005A7010"/>
    <w:rsid w:val="005B1987"/>
    <w:rsid w:val="005B2E01"/>
    <w:rsid w:val="005B34D8"/>
    <w:rsid w:val="005B3E1C"/>
    <w:rsid w:val="005B3EA9"/>
    <w:rsid w:val="005B4305"/>
    <w:rsid w:val="005B5E4F"/>
    <w:rsid w:val="005C06A6"/>
    <w:rsid w:val="005C07E5"/>
    <w:rsid w:val="005C0E86"/>
    <w:rsid w:val="005C1290"/>
    <w:rsid w:val="005C28C8"/>
    <w:rsid w:val="005C3B46"/>
    <w:rsid w:val="005C3EFE"/>
    <w:rsid w:val="005C6AE1"/>
    <w:rsid w:val="005D2326"/>
    <w:rsid w:val="005D4AA7"/>
    <w:rsid w:val="005D56BE"/>
    <w:rsid w:val="005D5E6F"/>
    <w:rsid w:val="005D73C5"/>
    <w:rsid w:val="005E0178"/>
    <w:rsid w:val="005E0FB1"/>
    <w:rsid w:val="005E6403"/>
    <w:rsid w:val="005F19D0"/>
    <w:rsid w:val="005F7995"/>
    <w:rsid w:val="0060083F"/>
    <w:rsid w:val="00602E3A"/>
    <w:rsid w:val="00610917"/>
    <w:rsid w:val="00611351"/>
    <w:rsid w:val="00612038"/>
    <w:rsid w:val="006126AF"/>
    <w:rsid w:val="0061487E"/>
    <w:rsid w:val="00620995"/>
    <w:rsid w:val="006232D4"/>
    <w:rsid w:val="006244FD"/>
    <w:rsid w:val="00625EA0"/>
    <w:rsid w:val="00626F02"/>
    <w:rsid w:val="006338DC"/>
    <w:rsid w:val="006408E1"/>
    <w:rsid w:val="0064108C"/>
    <w:rsid w:val="00641580"/>
    <w:rsid w:val="00641E38"/>
    <w:rsid w:val="00641F49"/>
    <w:rsid w:val="00642754"/>
    <w:rsid w:val="00643EEC"/>
    <w:rsid w:val="00644B5D"/>
    <w:rsid w:val="0064730F"/>
    <w:rsid w:val="00651551"/>
    <w:rsid w:val="00652C23"/>
    <w:rsid w:val="00652C5C"/>
    <w:rsid w:val="006530EE"/>
    <w:rsid w:val="00660D39"/>
    <w:rsid w:val="006615C0"/>
    <w:rsid w:val="006670C4"/>
    <w:rsid w:val="006723E5"/>
    <w:rsid w:val="00673500"/>
    <w:rsid w:val="006735FC"/>
    <w:rsid w:val="00673658"/>
    <w:rsid w:val="00675023"/>
    <w:rsid w:val="00675571"/>
    <w:rsid w:val="00682ABD"/>
    <w:rsid w:val="00687D47"/>
    <w:rsid w:val="00690AAC"/>
    <w:rsid w:val="00691828"/>
    <w:rsid w:val="0069448F"/>
    <w:rsid w:val="00695F1D"/>
    <w:rsid w:val="00696B4F"/>
    <w:rsid w:val="006A199E"/>
    <w:rsid w:val="006A3273"/>
    <w:rsid w:val="006A4D0C"/>
    <w:rsid w:val="006A5BEA"/>
    <w:rsid w:val="006A63E3"/>
    <w:rsid w:val="006B1128"/>
    <w:rsid w:val="006B14D0"/>
    <w:rsid w:val="006B1CB1"/>
    <w:rsid w:val="006B2F14"/>
    <w:rsid w:val="006B5141"/>
    <w:rsid w:val="006B698A"/>
    <w:rsid w:val="006B7255"/>
    <w:rsid w:val="006B7409"/>
    <w:rsid w:val="006C2EA1"/>
    <w:rsid w:val="006C4FAE"/>
    <w:rsid w:val="006C55F9"/>
    <w:rsid w:val="006C6E7C"/>
    <w:rsid w:val="006C7900"/>
    <w:rsid w:val="006D199A"/>
    <w:rsid w:val="006D5022"/>
    <w:rsid w:val="006E20A0"/>
    <w:rsid w:val="006E2EAA"/>
    <w:rsid w:val="006F0432"/>
    <w:rsid w:val="006F756E"/>
    <w:rsid w:val="00705218"/>
    <w:rsid w:val="00707038"/>
    <w:rsid w:val="00710CB9"/>
    <w:rsid w:val="00711172"/>
    <w:rsid w:val="00715645"/>
    <w:rsid w:val="007168E6"/>
    <w:rsid w:val="00722D29"/>
    <w:rsid w:val="00726CA5"/>
    <w:rsid w:val="00727136"/>
    <w:rsid w:val="007353DA"/>
    <w:rsid w:val="00736CF0"/>
    <w:rsid w:val="00737C43"/>
    <w:rsid w:val="00740D87"/>
    <w:rsid w:val="00740E83"/>
    <w:rsid w:val="00741451"/>
    <w:rsid w:val="00744605"/>
    <w:rsid w:val="00745139"/>
    <w:rsid w:val="007453F8"/>
    <w:rsid w:val="00745B2D"/>
    <w:rsid w:val="00753B4E"/>
    <w:rsid w:val="00753CDA"/>
    <w:rsid w:val="0075659F"/>
    <w:rsid w:val="00756826"/>
    <w:rsid w:val="00760C2D"/>
    <w:rsid w:val="00761A7E"/>
    <w:rsid w:val="007643D8"/>
    <w:rsid w:val="00765AED"/>
    <w:rsid w:val="007707E5"/>
    <w:rsid w:val="00770B76"/>
    <w:rsid w:val="007719A7"/>
    <w:rsid w:val="00773503"/>
    <w:rsid w:val="00776ADD"/>
    <w:rsid w:val="00776EBB"/>
    <w:rsid w:val="00787A29"/>
    <w:rsid w:val="00795FD0"/>
    <w:rsid w:val="007979F0"/>
    <w:rsid w:val="007A2A20"/>
    <w:rsid w:val="007A3DBD"/>
    <w:rsid w:val="007B1260"/>
    <w:rsid w:val="007B3BB5"/>
    <w:rsid w:val="007B4188"/>
    <w:rsid w:val="007C3915"/>
    <w:rsid w:val="007D3E6E"/>
    <w:rsid w:val="007D47BB"/>
    <w:rsid w:val="007D6B66"/>
    <w:rsid w:val="007E3C2C"/>
    <w:rsid w:val="007E630C"/>
    <w:rsid w:val="007E7A64"/>
    <w:rsid w:val="007F0A68"/>
    <w:rsid w:val="007F21BD"/>
    <w:rsid w:val="007F36DC"/>
    <w:rsid w:val="007F77CF"/>
    <w:rsid w:val="007F7ECE"/>
    <w:rsid w:val="0080058C"/>
    <w:rsid w:val="00803444"/>
    <w:rsid w:val="008110CE"/>
    <w:rsid w:val="008129DC"/>
    <w:rsid w:val="00814570"/>
    <w:rsid w:val="00814A8B"/>
    <w:rsid w:val="00814AA7"/>
    <w:rsid w:val="008164BE"/>
    <w:rsid w:val="00823F50"/>
    <w:rsid w:val="008275FC"/>
    <w:rsid w:val="00827EC1"/>
    <w:rsid w:val="00833966"/>
    <w:rsid w:val="00836267"/>
    <w:rsid w:val="008416AB"/>
    <w:rsid w:val="00844800"/>
    <w:rsid w:val="008454CD"/>
    <w:rsid w:val="00846FDE"/>
    <w:rsid w:val="00847A67"/>
    <w:rsid w:val="008524A7"/>
    <w:rsid w:val="0085286E"/>
    <w:rsid w:val="0085574B"/>
    <w:rsid w:val="00864A27"/>
    <w:rsid w:val="00864A7D"/>
    <w:rsid w:val="00865A01"/>
    <w:rsid w:val="00866B82"/>
    <w:rsid w:val="008707AD"/>
    <w:rsid w:val="00870CCB"/>
    <w:rsid w:val="00871965"/>
    <w:rsid w:val="008724E9"/>
    <w:rsid w:val="00873DC1"/>
    <w:rsid w:val="00874092"/>
    <w:rsid w:val="008758A7"/>
    <w:rsid w:val="008827DE"/>
    <w:rsid w:val="008828ED"/>
    <w:rsid w:val="00883C52"/>
    <w:rsid w:val="00887353"/>
    <w:rsid w:val="00891F33"/>
    <w:rsid w:val="0089642E"/>
    <w:rsid w:val="008A075D"/>
    <w:rsid w:val="008A1DBA"/>
    <w:rsid w:val="008A3033"/>
    <w:rsid w:val="008A42E2"/>
    <w:rsid w:val="008B2103"/>
    <w:rsid w:val="008B5FEE"/>
    <w:rsid w:val="008C2AE6"/>
    <w:rsid w:val="008C3509"/>
    <w:rsid w:val="008C3F7A"/>
    <w:rsid w:val="008C6AB8"/>
    <w:rsid w:val="008D3C34"/>
    <w:rsid w:val="008D4302"/>
    <w:rsid w:val="008D4FC6"/>
    <w:rsid w:val="008D5CDB"/>
    <w:rsid w:val="008D706A"/>
    <w:rsid w:val="008E0EF7"/>
    <w:rsid w:val="008E5AFC"/>
    <w:rsid w:val="008E5E15"/>
    <w:rsid w:val="008F64BA"/>
    <w:rsid w:val="00903F34"/>
    <w:rsid w:val="009053AF"/>
    <w:rsid w:val="00905D7C"/>
    <w:rsid w:val="009101A9"/>
    <w:rsid w:val="00914183"/>
    <w:rsid w:val="0091651B"/>
    <w:rsid w:val="00922465"/>
    <w:rsid w:val="00922B9B"/>
    <w:rsid w:val="00925AF1"/>
    <w:rsid w:val="009322B7"/>
    <w:rsid w:val="00932840"/>
    <w:rsid w:val="00940766"/>
    <w:rsid w:val="0094081E"/>
    <w:rsid w:val="00941979"/>
    <w:rsid w:val="00942EB2"/>
    <w:rsid w:val="0094348A"/>
    <w:rsid w:val="0094380C"/>
    <w:rsid w:val="00951403"/>
    <w:rsid w:val="00954DE3"/>
    <w:rsid w:val="00956650"/>
    <w:rsid w:val="009571BC"/>
    <w:rsid w:val="00960AEE"/>
    <w:rsid w:val="00966561"/>
    <w:rsid w:val="009726A6"/>
    <w:rsid w:val="00975032"/>
    <w:rsid w:val="009750E7"/>
    <w:rsid w:val="00975399"/>
    <w:rsid w:val="00984AD5"/>
    <w:rsid w:val="00985C23"/>
    <w:rsid w:val="00990004"/>
    <w:rsid w:val="009962A6"/>
    <w:rsid w:val="009962F6"/>
    <w:rsid w:val="009A0B10"/>
    <w:rsid w:val="009A1746"/>
    <w:rsid w:val="009A2181"/>
    <w:rsid w:val="009A408D"/>
    <w:rsid w:val="009A6987"/>
    <w:rsid w:val="009A7927"/>
    <w:rsid w:val="009B140D"/>
    <w:rsid w:val="009B3AF0"/>
    <w:rsid w:val="009B4A61"/>
    <w:rsid w:val="009C252F"/>
    <w:rsid w:val="009C3761"/>
    <w:rsid w:val="009C4335"/>
    <w:rsid w:val="009C4483"/>
    <w:rsid w:val="009D1717"/>
    <w:rsid w:val="009D4605"/>
    <w:rsid w:val="009E1A00"/>
    <w:rsid w:val="009E4EC1"/>
    <w:rsid w:val="009E5331"/>
    <w:rsid w:val="009F5AD1"/>
    <w:rsid w:val="009F6815"/>
    <w:rsid w:val="00A004C2"/>
    <w:rsid w:val="00A00919"/>
    <w:rsid w:val="00A01954"/>
    <w:rsid w:val="00A035AB"/>
    <w:rsid w:val="00A102AA"/>
    <w:rsid w:val="00A1171E"/>
    <w:rsid w:val="00A11AF4"/>
    <w:rsid w:val="00A12078"/>
    <w:rsid w:val="00A15EC6"/>
    <w:rsid w:val="00A1651B"/>
    <w:rsid w:val="00A16684"/>
    <w:rsid w:val="00A17558"/>
    <w:rsid w:val="00A17DF9"/>
    <w:rsid w:val="00A20898"/>
    <w:rsid w:val="00A208B2"/>
    <w:rsid w:val="00A20CDC"/>
    <w:rsid w:val="00A22B9B"/>
    <w:rsid w:val="00A230BC"/>
    <w:rsid w:val="00A23BBF"/>
    <w:rsid w:val="00A24952"/>
    <w:rsid w:val="00A27209"/>
    <w:rsid w:val="00A27DD1"/>
    <w:rsid w:val="00A317B8"/>
    <w:rsid w:val="00A31FDC"/>
    <w:rsid w:val="00A32471"/>
    <w:rsid w:val="00A37D3B"/>
    <w:rsid w:val="00A4112C"/>
    <w:rsid w:val="00A41150"/>
    <w:rsid w:val="00A47DEA"/>
    <w:rsid w:val="00A509C5"/>
    <w:rsid w:val="00A51B6E"/>
    <w:rsid w:val="00A52A1E"/>
    <w:rsid w:val="00A531C1"/>
    <w:rsid w:val="00A54A87"/>
    <w:rsid w:val="00A56A16"/>
    <w:rsid w:val="00A61788"/>
    <w:rsid w:val="00A70A09"/>
    <w:rsid w:val="00A715B2"/>
    <w:rsid w:val="00A74680"/>
    <w:rsid w:val="00A75885"/>
    <w:rsid w:val="00A767B4"/>
    <w:rsid w:val="00A77800"/>
    <w:rsid w:val="00A836BC"/>
    <w:rsid w:val="00A843DC"/>
    <w:rsid w:val="00A8596E"/>
    <w:rsid w:val="00A87D8B"/>
    <w:rsid w:val="00A9133A"/>
    <w:rsid w:val="00AA589A"/>
    <w:rsid w:val="00AA5AFF"/>
    <w:rsid w:val="00AA7613"/>
    <w:rsid w:val="00AB274B"/>
    <w:rsid w:val="00AB5929"/>
    <w:rsid w:val="00AC032E"/>
    <w:rsid w:val="00AC0BE7"/>
    <w:rsid w:val="00AC32D7"/>
    <w:rsid w:val="00AC639A"/>
    <w:rsid w:val="00AD1AA1"/>
    <w:rsid w:val="00AD3323"/>
    <w:rsid w:val="00AD4124"/>
    <w:rsid w:val="00AD4B4E"/>
    <w:rsid w:val="00AD5ABB"/>
    <w:rsid w:val="00AD6BE3"/>
    <w:rsid w:val="00AE0084"/>
    <w:rsid w:val="00AE167D"/>
    <w:rsid w:val="00AE231A"/>
    <w:rsid w:val="00AE4327"/>
    <w:rsid w:val="00AE5BE8"/>
    <w:rsid w:val="00AE61B6"/>
    <w:rsid w:val="00AE68E2"/>
    <w:rsid w:val="00AF063A"/>
    <w:rsid w:val="00B06F23"/>
    <w:rsid w:val="00B1152C"/>
    <w:rsid w:val="00B120F8"/>
    <w:rsid w:val="00B1569F"/>
    <w:rsid w:val="00B17D4A"/>
    <w:rsid w:val="00B21D77"/>
    <w:rsid w:val="00B23494"/>
    <w:rsid w:val="00B26516"/>
    <w:rsid w:val="00B315F9"/>
    <w:rsid w:val="00B317B2"/>
    <w:rsid w:val="00B3185D"/>
    <w:rsid w:val="00B32486"/>
    <w:rsid w:val="00B36ABA"/>
    <w:rsid w:val="00B417C5"/>
    <w:rsid w:val="00B44051"/>
    <w:rsid w:val="00B440B1"/>
    <w:rsid w:val="00B452D1"/>
    <w:rsid w:val="00B53924"/>
    <w:rsid w:val="00B53D0A"/>
    <w:rsid w:val="00B563BD"/>
    <w:rsid w:val="00B56F4C"/>
    <w:rsid w:val="00B575B2"/>
    <w:rsid w:val="00B60D96"/>
    <w:rsid w:val="00B64BCD"/>
    <w:rsid w:val="00B656B3"/>
    <w:rsid w:val="00B70E0E"/>
    <w:rsid w:val="00B7230C"/>
    <w:rsid w:val="00B73F23"/>
    <w:rsid w:val="00B7545E"/>
    <w:rsid w:val="00B7654A"/>
    <w:rsid w:val="00B801D7"/>
    <w:rsid w:val="00B80AB2"/>
    <w:rsid w:val="00B80E19"/>
    <w:rsid w:val="00B82D22"/>
    <w:rsid w:val="00B84CC3"/>
    <w:rsid w:val="00B85636"/>
    <w:rsid w:val="00B8755F"/>
    <w:rsid w:val="00B87B18"/>
    <w:rsid w:val="00B919B5"/>
    <w:rsid w:val="00B9423C"/>
    <w:rsid w:val="00B9726A"/>
    <w:rsid w:val="00BA0166"/>
    <w:rsid w:val="00BA1D12"/>
    <w:rsid w:val="00BA1FFD"/>
    <w:rsid w:val="00BA2321"/>
    <w:rsid w:val="00BA504D"/>
    <w:rsid w:val="00BB29D8"/>
    <w:rsid w:val="00BB306D"/>
    <w:rsid w:val="00BC17B6"/>
    <w:rsid w:val="00BC22B3"/>
    <w:rsid w:val="00BC26C8"/>
    <w:rsid w:val="00BC3DBA"/>
    <w:rsid w:val="00BC563F"/>
    <w:rsid w:val="00BD2546"/>
    <w:rsid w:val="00BD5299"/>
    <w:rsid w:val="00BD5627"/>
    <w:rsid w:val="00BD5B52"/>
    <w:rsid w:val="00BE1881"/>
    <w:rsid w:val="00BE25F7"/>
    <w:rsid w:val="00BE3476"/>
    <w:rsid w:val="00BE3F67"/>
    <w:rsid w:val="00BE601A"/>
    <w:rsid w:val="00BE7136"/>
    <w:rsid w:val="00BE7775"/>
    <w:rsid w:val="00BF4EDD"/>
    <w:rsid w:val="00BF66E5"/>
    <w:rsid w:val="00C03EED"/>
    <w:rsid w:val="00C10132"/>
    <w:rsid w:val="00C104C1"/>
    <w:rsid w:val="00C12F5D"/>
    <w:rsid w:val="00C14531"/>
    <w:rsid w:val="00C14FC7"/>
    <w:rsid w:val="00C164E0"/>
    <w:rsid w:val="00C17AA4"/>
    <w:rsid w:val="00C32E4F"/>
    <w:rsid w:val="00C33E3A"/>
    <w:rsid w:val="00C358C9"/>
    <w:rsid w:val="00C40AA2"/>
    <w:rsid w:val="00C40E1E"/>
    <w:rsid w:val="00C45145"/>
    <w:rsid w:val="00C47A23"/>
    <w:rsid w:val="00C53173"/>
    <w:rsid w:val="00C57E2C"/>
    <w:rsid w:val="00C604D8"/>
    <w:rsid w:val="00C64AAA"/>
    <w:rsid w:val="00C67602"/>
    <w:rsid w:val="00C711F5"/>
    <w:rsid w:val="00C72A1B"/>
    <w:rsid w:val="00C73E9B"/>
    <w:rsid w:val="00C75FAB"/>
    <w:rsid w:val="00C767B4"/>
    <w:rsid w:val="00C83490"/>
    <w:rsid w:val="00C858D5"/>
    <w:rsid w:val="00C85E68"/>
    <w:rsid w:val="00C86B20"/>
    <w:rsid w:val="00C90B5B"/>
    <w:rsid w:val="00C96761"/>
    <w:rsid w:val="00CA0B4C"/>
    <w:rsid w:val="00CA4280"/>
    <w:rsid w:val="00CA7A67"/>
    <w:rsid w:val="00CB47FE"/>
    <w:rsid w:val="00CB4C3B"/>
    <w:rsid w:val="00CB755F"/>
    <w:rsid w:val="00CC0A07"/>
    <w:rsid w:val="00CC1126"/>
    <w:rsid w:val="00CC272B"/>
    <w:rsid w:val="00CC35AD"/>
    <w:rsid w:val="00CC3B19"/>
    <w:rsid w:val="00CC4ECA"/>
    <w:rsid w:val="00CC74DE"/>
    <w:rsid w:val="00CD0687"/>
    <w:rsid w:val="00CD1803"/>
    <w:rsid w:val="00CD1A55"/>
    <w:rsid w:val="00CD240A"/>
    <w:rsid w:val="00CD71E7"/>
    <w:rsid w:val="00CE1786"/>
    <w:rsid w:val="00CF1915"/>
    <w:rsid w:val="00CF19CD"/>
    <w:rsid w:val="00CF2379"/>
    <w:rsid w:val="00CF391C"/>
    <w:rsid w:val="00CF3C2B"/>
    <w:rsid w:val="00CF5383"/>
    <w:rsid w:val="00D048AD"/>
    <w:rsid w:val="00D0700B"/>
    <w:rsid w:val="00D11A23"/>
    <w:rsid w:val="00D23816"/>
    <w:rsid w:val="00D27ECA"/>
    <w:rsid w:val="00D27FA9"/>
    <w:rsid w:val="00D314DA"/>
    <w:rsid w:val="00D324D4"/>
    <w:rsid w:val="00D37B4C"/>
    <w:rsid w:val="00D408DE"/>
    <w:rsid w:val="00D40B5D"/>
    <w:rsid w:val="00D457C6"/>
    <w:rsid w:val="00D4581A"/>
    <w:rsid w:val="00D469F5"/>
    <w:rsid w:val="00D473BA"/>
    <w:rsid w:val="00D54588"/>
    <w:rsid w:val="00D54897"/>
    <w:rsid w:val="00D62EB1"/>
    <w:rsid w:val="00D65362"/>
    <w:rsid w:val="00D708BD"/>
    <w:rsid w:val="00D7270A"/>
    <w:rsid w:val="00D75522"/>
    <w:rsid w:val="00D75D2B"/>
    <w:rsid w:val="00D81195"/>
    <w:rsid w:val="00D81F88"/>
    <w:rsid w:val="00D822D5"/>
    <w:rsid w:val="00D84386"/>
    <w:rsid w:val="00D84902"/>
    <w:rsid w:val="00D8530C"/>
    <w:rsid w:val="00D875AB"/>
    <w:rsid w:val="00D91613"/>
    <w:rsid w:val="00D93ABF"/>
    <w:rsid w:val="00D962DC"/>
    <w:rsid w:val="00DA2CD5"/>
    <w:rsid w:val="00DB02DF"/>
    <w:rsid w:val="00DB0EFB"/>
    <w:rsid w:val="00DB3E8A"/>
    <w:rsid w:val="00DB52E5"/>
    <w:rsid w:val="00DC0007"/>
    <w:rsid w:val="00DC005E"/>
    <w:rsid w:val="00DC2A24"/>
    <w:rsid w:val="00DC47CC"/>
    <w:rsid w:val="00DC561D"/>
    <w:rsid w:val="00DC59D0"/>
    <w:rsid w:val="00DC7972"/>
    <w:rsid w:val="00DC7E16"/>
    <w:rsid w:val="00DD3FFC"/>
    <w:rsid w:val="00DD7D86"/>
    <w:rsid w:val="00DE43FB"/>
    <w:rsid w:val="00DE4B91"/>
    <w:rsid w:val="00DF2BF0"/>
    <w:rsid w:val="00DF5DBB"/>
    <w:rsid w:val="00DF5F4C"/>
    <w:rsid w:val="00E0003B"/>
    <w:rsid w:val="00E001B4"/>
    <w:rsid w:val="00E0059C"/>
    <w:rsid w:val="00E010B2"/>
    <w:rsid w:val="00E05098"/>
    <w:rsid w:val="00E06198"/>
    <w:rsid w:val="00E10DD5"/>
    <w:rsid w:val="00E131F8"/>
    <w:rsid w:val="00E14025"/>
    <w:rsid w:val="00E21716"/>
    <w:rsid w:val="00E233E6"/>
    <w:rsid w:val="00E24EB8"/>
    <w:rsid w:val="00E2609F"/>
    <w:rsid w:val="00E27513"/>
    <w:rsid w:val="00E30BF6"/>
    <w:rsid w:val="00E32053"/>
    <w:rsid w:val="00E37162"/>
    <w:rsid w:val="00E400E2"/>
    <w:rsid w:val="00E41724"/>
    <w:rsid w:val="00E42F1A"/>
    <w:rsid w:val="00E50541"/>
    <w:rsid w:val="00E516B8"/>
    <w:rsid w:val="00E52FB9"/>
    <w:rsid w:val="00E53AF2"/>
    <w:rsid w:val="00E556C5"/>
    <w:rsid w:val="00E578F0"/>
    <w:rsid w:val="00E62AA7"/>
    <w:rsid w:val="00E62D3B"/>
    <w:rsid w:val="00E64886"/>
    <w:rsid w:val="00E70B7B"/>
    <w:rsid w:val="00E75D1A"/>
    <w:rsid w:val="00E77379"/>
    <w:rsid w:val="00E83995"/>
    <w:rsid w:val="00E846A5"/>
    <w:rsid w:val="00E85728"/>
    <w:rsid w:val="00E932DB"/>
    <w:rsid w:val="00E97FDD"/>
    <w:rsid w:val="00EA00ED"/>
    <w:rsid w:val="00EA1586"/>
    <w:rsid w:val="00EA2E95"/>
    <w:rsid w:val="00EA366E"/>
    <w:rsid w:val="00EA5B50"/>
    <w:rsid w:val="00EB0E0D"/>
    <w:rsid w:val="00EB161B"/>
    <w:rsid w:val="00EB484C"/>
    <w:rsid w:val="00EB616C"/>
    <w:rsid w:val="00EB7077"/>
    <w:rsid w:val="00EB7827"/>
    <w:rsid w:val="00EC0422"/>
    <w:rsid w:val="00ED4661"/>
    <w:rsid w:val="00ED4F2B"/>
    <w:rsid w:val="00ED5416"/>
    <w:rsid w:val="00EE4643"/>
    <w:rsid w:val="00EE7173"/>
    <w:rsid w:val="00EE7A35"/>
    <w:rsid w:val="00EF0115"/>
    <w:rsid w:val="00EF06E0"/>
    <w:rsid w:val="00F01612"/>
    <w:rsid w:val="00F04AB3"/>
    <w:rsid w:val="00F07B3B"/>
    <w:rsid w:val="00F127AE"/>
    <w:rsid w:val="00F168C3"/>
    <w:rsid w:val="00F204F5"/>
    <w:rsid w:val="00F21052"/>
    <w:rsid w:val="00F219EF"/>
    <w:rsid w:val="00F234DD"/>
    <w:rsid w:val="00F267AF"/>
    <w:rsid w:val="00F27E62"/>
    <w:rsid w:val="00F30D54"/>
    <w:rsid w:val="00F35576"/>
    <w:rsid w:val="00F35C1C"/>
    <w:rsid w:val="00F40D74"/>
    <w:rsid w:val="00F50F5C"/>
    <w:rsid w:val="00F5436C"/>
    <w:rsid w:val="00F54666"/>
    <w:rsid w:val="00F60530"/>
    <w:rsid w:val="00F60C2B"/>
    <w:rsid w:val="00F61492"/>
    <w:rsid w:val="00F62CC8"/>
    <w:rsid w:val="00F656C5"/>
    <w:rsid w:val="00F66921"/>
    <w:rsid w:val="00F677D2"/>
    <w:rsid w:val="00F710C5"/>
    <w:rsid w:val="00F81F66"/>
    <w:rsid w:val="00F84FE6"/>
    <w:rsid w:val="00F92161"/>
    <w:rsid w:val="00F93173"/>
    <w:rsid w:val="00F956E1"/>
    <w:rsid w:val="00F95895"/>
    <w:rsid w:val="00F970C5"/>
    <w:rsid w:val="00FA0CFD"/>
    <w:rsid w:val="00FA26C2"/>
    <w:rsid w:val="00FA5294"/>
    <w:rsid w:val="00FA6CC5"/>
    <w:rsid w:val="00FB4EAB"/>
    <w:rsid w:val="00FB6BAD"/>
    <w:rsid w:val="00FC014B"/>
    <w:rsid w:val="00FC267A"/>
    <w:rsid w:val="00FC59C5"/>
    <w:rsid w:val="00FC7509"/>
    <w:rsid w:val="00FC7A91"/>
    <w:rsid w:val="00FD0CD1"/>
    <w:rsid w:val="00FD0E45"/>
    <w:rsid w:val="00FD79C3"/>
    <w:rsid w:val="00FD7A33"/>
    <w:rsid w:val="00FE0CA8"/>
    <w:rsid w:val="00FE5076"/>
    <w:rsid w:val="00FE7BCE"/>
    <w:rsid w:val="00FF0447"/>
    <w:rsid w:val="00F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2F"/>
    <w:pPr>
      <w:spacing w:after="0" w:line="240" w:lineRule="auto"/>
    </w:pPr>
    <w:rPr>
      <w:rFonts w:eastAsia="Times New Roman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A2A20"/>
    <w:pPr>
      <w:numPr>
        <w:numId w:val="24"/>
      </w:numPr>
      <w:autoSpaceDE w:val="0"/>
      <w:autoSpaceDN w:val="0"/>
      <w:adjustRightInd w:val="0"/>
      <w:jc w:val="center"/>
      <w:outlineLvl w:val="0"/>
    </w:pPr>
    <w:rPr>
      <w:rFonts w:ascii="Arial" w:hAnsi="Arial" w:cs="Arial"/>
      <w:sz w:val="44"/>
      <w:szCs w:val="44"/>
    </w:rPr>
  </w:style>
  <w:style w:type="paragraph" w:styleId="Ttulo2">
    <w:name w:val="heading 2"/>
    <w:basedOn w:val="Normal"/>
    <w:next w:val="Normal"/>
    <w:link w:val="Ttulo2Car"/>
    <w:qFormat/>
    <w:rsid w:val="002C0B9D"/>
    <w:pPr>
      <w:numPr>
        <w:ilvl w:val="1"/>
        <w:numId w:val="23"/>
      </w:numPr>
      <w:autoSpaceDE w:val="0"/>
      <w:autoSpaceDN w:val="0"/>
      <w:adjustRightInd w:val="0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A2A20"/>
    <w:pPr>
      <w:numPr>
        <w:ilvl w:val="2"/>
        <w:numId w:val="24"/>
      </w:numPr>
      <w:autoSpaceDE w:val="0"/>
      <w:autoSpaceDN w:val="0"/>
      <w:adjustRightInd w:val="0"/>
      <w:outlineLvl w:val="2"/>
    </w:pPr>
    <w:rPr>
      <w:rFonts w:ascii="Arial" w:hAnsi="Arial" w:cs="Arial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7A2A20"/>
    <w:pPr>
      <w:numPr>
        <w:ilvl w:val="3"/>
        <w:numId w:val="24"/>
      </w:numPr>
      <w:autoSpaceDE w:val="0"/>
      <w:autoSpaceDN w:val="0"/>
      <w:adjustRightInd w:val="0"/>
      <w:outlineLvl w:val="3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B0E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B0EF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C7972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5A70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701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5A7010"/>
  </w:style>
  <w:style w:type="paragraph" w:styleId="Textodeglobo">
    <w:name w:val="Balloon Text"/>
    <w:basedOn w:val="Normal"/>
    <w:link w:val="TextodegloboCar"/>
    <w:uiPriority w:val="99"/>
    <w:semiHidden/>
    <w:unhideWhenUsed/>
    <w:rsid w:val="00A54A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A8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rsid w:val="002C0B9D"/>
    <w:rPr>
      <w:rFonts w:ascii="Arial" w:eastAsia="Times New Roman" w:hAnsi="Arial" w:cs="Arial"/>
      <w:sz w:val="32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rsid w:val="007A2A20"/>
    <w:rPr>
      <w:rFonts w:ascii="Arial" w:eastAsia="Times New Roman" w:hAnsi="Arial" w:cs="Arial"/>
      <w:sz w:val="44"/>
      <w:szCs w:val="44"/>
      <w:lang w:eastAsia="es-ES"/>
    </w:rPr>
  </w:style>
  <w:style w:type="character" w:customStyle="1" w:styleId="Ttulo3Car">
    <w:name w:val="Título 3 Car"/>
    <w:basedOn w:val="Fuentedeprrafopredeter"/>
    <w:link w:val="Ttulo3"/>
    <w:rsid w:val="007A2A20"/>
    <w:rPr>
      <w:rFonts w:ascii="Arial" w:eastAsia="Times New Roman" w:hAnsi="Arial" w:cs="Arial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rsid w:val="007A2A20"/>
    <w:rPr>
      <w:rFonts w:ascii="Arial" w:eastAsia="Times New Roman" w:hAnsi="Arial" w:cs="Arial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D0E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isintenso">
    <w:name w:val="Intense Emphasis"/>
    <w:basedOn w:val="Fuentedeprrafopredeter"/>
    <w:uiPriority w:val="21"/>
    <w:qFormat/>
    <w:rsid w:val="00B85636"/>
    <w:rPr>
      <w:rFonts w:ascii="Consolas" w:hAnsi="Consolas"/>
      <w:b/>
      <w:bCs/>
      <w:i/>
      <w:iCs/>
      <w:color w:val="253445" w:themeColor="text2" w:themeShade="80"/>
      <w:sz w:val="20"/>
    </w:rPr>
  </w:style>
  <w:style w:type="paragraph" w:customStyle="1" w:styleId="01-SUBEPIGRAFE">
    <w:name w:val="01 - SUBEPIGRAFE"/>
    <w:basedOn w:val="Normal"/>
    <w:qFormat/>
    <w:rsid w:val="00D875AB"/>
    <w:pPr>
      <w:numPr>
        <w:ilvl w:val="1"/>
        <w:numId w:val="39"/>
      </w:numPr>
      <w:spacing w:before="120"/>
      <w:contextualSpacing/>
      <w:jc w:val="both"/>
    </w:pPr>
    <w:rPr>
      <w:rFonts w:ascii="Calibri" w:hAnsi="Calibri"/>
      <w:b/>
      <w:color w:val="724C00" w:themeColor="accent1" w:themeShade="40"/>
      <w:szCs w:val="25"/>
    </w:rPr>
  </w:style>
  <w:style w:type="paragraph" w:customStyle="1" w:styleId="00-EPIGRAFE">
    <w:name w:val="00 - EPIGRAFE"/>
    <w:basedOn w:val="Normal"/>
    <w:qFormat/>
    <w:rsid w:val="007B4188"/>
    <w:pPr>
      <w:pBdr>
        <w:top w:val="single" w:sz="4" w:space="3" w:color="553800" w:themeColor="accent2"/>
        <w:left w:val="single" w:sz="4" w:space="6" w:color="FFEDC9" w:themeColor="accent1"/>
        <w:bottom w:val="single" w:sz="4" w:space="3" w:color="553800" w:themeColor="accent2"/>
        <w:right w:val="single" w:sz="4" w:space="3" w:color="FFEDC9" w:themeColor="accent1"/>
      </w:pBdr>
      <w:shd w:val="clear" w:color="auto" w:fill="FFDE9C" w:themeFill="accent1" w:themeFillShade="E6"/>
      <w:spacing w:before="480"/>
      <w:jc w:val="both"/>
    </w:pPr>
    <w:rPr>
      <w:rFonts w:ascii="Calibri" w:hAnsi="Calibri"/>
      <w:b/>
      <w:color w:val="724C00" w:themeColor="accent1" w:themeShade="40"/>
      <w:szCs w:val="25"/>
    </w:rPr>
  </w:style>
  <w:style w:type="character" w:customStyle="1" w:styleId="AA-DESTACAR">
    <w:name w:val="AA - DESTACAR"/>
    <w:basedOn w:val="Fuentedeprrafopredeter"/>
    <w:uiPriority w:val="1"/>
    <w:qFormat/>
    <w:rsid w:val="00BE25F7"/>
    <w:rPr>
      <w:rFonts w:ascii="Calibri" w:hAnsi="Calibri"/>
      <w:b/>
      <w:bCs/>
      <w:i/>
      <w:iCs/>
      <w:color w:val="0070C0"/>
      <w:sz w:val="20"/>
      <w:szCs w:val="25"/>
    </w:rPr>
  </w:style>
  <w:style w:type="paragraph" w:customStyle="1" w:styleId="02-RESTOLISTA">
    <w:name w:val="02 - RESTO LISTA"/>
    <w:basedOn w:val="Normal"/>
    <w:qFormat/>
    <w:rsid w:val="00556ECB"/>
    <w:pPr>
      <w:numPr>
        <w:ilvl w:val="2"/>
        <w:numId w:val="39"/>
      </w:numPr>
      <w:contextualSpacing/>
      <w:jc w:val="both"/>
    </w:pPr>
    <w:rPr>
      <w:rFonts w:ascii="Calibri" w:hAnsi="Calibri"/>
      <w:szCs w:val="20"/>
    </w:rPr>
  </w:style>
  <w:style w:type="paragraph" w:customStyle="1" w:styleId="03-NORMALORIGINAL">
    <w:name w:val="03 - NORMAL ORIGINAL"/>
    <w:basedOn w:val="Normal"/>
    <w:qFormat/>
    <w:rsid w:val="00687D47"/>
    <w:pPr>
      <w:spacing w:before="200" w:line="276" w:lineRule="auto"/>
    </w:pPr>
    <w:rPr>
      <w:rFonts w:eastAsiaTheme="minorHAnsi"/>
      <w:sz w:val="22"/>
      <w:lang w:eastAsia="en-US"/>
    </w:rPr>
  </w:style>
  <w:style w:type="paragraph" w:customStyle="1" w:styleId="AA-ADV">
    <w:name w:val="AA - ADV"/>
    <w:basedOn w:val="Normal"/>
    <w:qFormat/>
    <w:rsid w:val="00AB5929"/>
    <w:pPr>
      <w:pBdr>
        <w:top w:val="single" w:sz="4" w:space="1" w:color="F2DBDB"/>
        <w:left w:val="single" w:sz="4" w:space="4" w:color="F2DBDB"/>
        <w:bottom w:val="single" w:sz="4" w:space="1" w:color="F2DBDB"/>
        <w:right w:val="single" w:sz="4" w:space="4" w:color="F2DBDB"/>
      </w:pBdr>
      <w:shd w:val="clear" w:color="auto" w:fill="F2DBDB"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120" w:after="120" w:line="252" w:lineRule="auto"/>
      <w:ind w:left="1134" w:right="425"/>
    </w:pPr>
    <w:rPr>
      <w:rFonts w:ascii="Calibri" w:eastAsia="Calibri" w:hAnsi="Calibri" w:cs="Calibri"/>
      <w:b/>
      <w:color w:val="984806" w:themeColor="accent6" w:themeShade="80"/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2F"/>
    <w:pPr>
      <w:spacing w:after="0" w:line="240" w:lineRule="auto"/>
    </w:pPr>
    <w:rPr>
      <w:rFonts w:eastAsia="Times New Roman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A2A20"/>
    <w:pPr>
      <w:numPr>
        <w:numId w:val="24"/>
      </w:numPr>
      <w:autoSpaceDE w:val="0"/>
      <w:autoSpaceDN w:val="0"/>
      <w:adjustRightInd w:val="0"/>
      <w:jc w:val="center"/>
      <w:outlineLvl w:val="0"/>
    </w:pPr>
    <w:rPr>
      <w:rFonts w:ascii="Arial" w:hAnsi="Arial" w:cs="Arial"/>
      <w:sz w:val="44"/>
      <w:szCs w:val="44"/>
    </w:rPr>
  </w:style>
  <w:style w:type="paragraph" w:styleId="Ttulo2">
    <w:name w:val="heading 2"/>
    <w:basedOn w:val="Normal"/>
    <w:next w:val="Normal"/>
    <w:link w:val="Ttulo2Car"/>
    <w:qFormat/>
    <w:rsid w:val="002C0B9D"/>
    <w:pPr>
      <w:numPr>
        <w:ilvl w:val="1"/>
        <w:numId w:val="23"/>
      </w:numPr>
      <w:autoSpaceDE w:val="0"/>
      <w:autoSpaceDN w:val="0"/>
      <w:adjustRightInd w:val="0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A2A20"/>
    <w:pPr>
      <w:numPr>
        <w:ilvl w:val="2"/>
        <w:numId w:val="24"/>
      </w:numPr>
      <w:autoSpaceDE w:val="0"/>
      <w:autoSpaceDN w:val="0"/>
      <w:adjustRightInd w:val="0"/>
      <w:outlineLvl w:val="2"/>
    </w:pPr>
    <w:rPr>
      <w:rFonts w:ascii="Arial" w:hAnsi="Arial" w:cs="Arial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7A2A20"/>
    <w:pPr>
      <w:numPr>
        <w:ilvl w:val="3"/>
        <w:numId w:val="24"/>
      </w:numPr>
      <w:autoSpaceDE w:val="0"/>
      <w:autoSpaceDN w:val="0"/>
      <w:adjustRightInd w:val="0"/>
      <w:outlineLvl w:val="3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B0E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B0EF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C7972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5A70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701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5A7010"/>
  </w:style>
  <w:style w:type="paragraph" w:styleId="Textodeglobo">
    <w:name w:val="Balloon Text"/>
    <w:basedOn w:val="Normal"/>
    <w:link w:val="TextodegloboCar"/>
    <w:uiPriority w:val="99"/>
    <w:semiHidden/>
    <w:unhideWhenUsed/>
    <w:rsid w:val="00A54A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A8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rsid w:val="002C0B9D"/>
    <w:rPr>
      <w:rFonts w:ascii="Arial" w:eastAsia="Times New Roman" w:hAnsi="Arial" w:cs="Arial"/>
      <w:sz w:val="32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rsid w:val="007A2A20"/>
    <w:rPr>
      <w:rFonts w:ascii="Arial" w:eastAsia="Times New Roman" w:hAnsi="Arial" w:cs="Arial"/>
      <w:sz w:val="44"/>
      <w:szCs w:val="44"/>
      <w:lang w:eastAsia="es-ES"/>
    </w:rPr>
  </w:style>
  <w:style w:type="character" w:customStyle="1" w:styleId="Ttulo3Car">
    <w:name w:val="Título 3 Car"/>
    <w:basedOn w:val="Fuentedeprrafopredeter"/>
    <w:link w:val="Ttulo3"/>
    <w:rsid w:val="007A2A20"/>
    <w:rPr>
      <w:rFonts w:ascii="Arial" w:eastAsia="Times New Roman" w:hAnsi="Arial" w:cs="Arial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rsid w:val="007A2A20"/>
    <w:rPr>
      <w:rFonts w:ascii="Arial" w:eastAsia="Times New Roman" w:hAnsi="Arial" w:cs="Arial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D0E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isintenso">
    <w:name w:val="Intense Emphasis"/>
    <w:basedOn w:val="Fuentedeprrafopredeter"/>
    <w:uiPriority w:val="21"/>
    <w:qFormat/>
    <w:rsid w:val="00B85636"/>
    <w:rPr>
      <w:rFonts w:ascii="Consolas" w:hAnsi="Consolas"/>
      <w:b/>
      <w:bCs/>
      <w:i/>
      <w:iCs/>
      <w:color w:val="253445" w:themeColor="text2" w:themeShade="80"/>
      <w:sz w:val="20"/>
    </w:rPr>
  </w:style>
  <w:style w:type="paragraph" w:customStyle="1" w:styleId="01-SUBEPIGRAFE">
    <w:name w:val="01 - SUBEPIGRAFE"/>
    <w:basedOn w:val="Normal"/>
    <w:qFormat/>
    <w:rsid w:val="00D875AB"/>
    <w:pPr>
      <w:numPr>
        <w:ilvl w:val="1"/>
        <w:numId w:val="39"/>
      </w:numPr>
      <w:spacing w:before="120"/>
      <w:contextualSpacing/>
      <w:jc w:val="both"/>
    </w:pPr>
    <w:rPr>
      <w:rFonts w:ascii="Calibri" w:hAnsi="Calibri"/>
      <w:b/>
      <w:color w:val="724C00" w:themeColor="accent1" w:themeShade="40"/>
      <w:szCs w:val="25"/>
    </w:rPr>
  </w:style>
  <w:style w:type="paragraph" w:customStyle="1" w:styleId="00-EPIGRAFE">
    <w:name w:val="00 - EPIGRAFE"/>
    <w:basedOn w:val="Normal"/>
    <w:qFormat/>
    <w:rsid w:val="007B4188"/>
    <w:pPr>
      <w:pBdr>
        <w:top w:val="single" w:sz="4" w:space="3" w:color="553800" w:themeColor="accent2"/>
        <w:left w:val="single" w:sz="4" w:space="6" w:color="FFEDC9" w:themeColor="accent1"/>
        <w:bottom w:val="single" w:sz="4" w:space="3" w:color="553800" w:themeColor="accent2"/>
        <w:right w:val="single" w:sz="4" w:space="3" w:color="FFEDC9" w:themeColor="accent1"/>
      </w:pBdr>
      <w:shd w:val="clear" w:color="auto" w:fill="FFDE9C" w:themeFill="accent1" w:themeFillShade="E6"/>
      <w:spacing w:before="480"/>
      <w:jc w:val="both"/>
    </w:pPr>
    <w:rPr>
      <w:rFonts w:ascii="Calibri" w:hAnsi="Calibri"/>
      <w:b/>
      <w:color w:val="724C00" w:themeColor="accent1" w:themeShade="40"/>
      <w:szCs w:val="25"/>
    </w:rPr>
  </w:style>
  <w:style w:type="character" w:customStyle="1" w:styleId="AA-DESTACAR">
    <w:name w:val="AA - DESTACAR"/>
    <w:basedOn w:val="Fuentedeprrafopredeter"/>
    <w:uiPriority w:val="1"/>
    <w:qFormat/>
    <w:rsid w:val="00BE25F7"/>
    <w:rPr>
      <w:rFonts w:ascii="Calibri" w:hAnsi="Calibri"/>
      <w:b/>
      <w:bCs/>
      <w:i/>
      <w:iCs/>
      <w:color w:val="0070C0"/>
      <w:sz w:val="20"/>
      <w:szCs w:val="25"/>
    </w:rPr>
  </w:style>
  <w:style w:type="paragraph" w:customStyle="1" w:styleId="02-RESTOLISTA">
    <w:name w:val="02 - RESTO LISTA"/>
    <w:basedOn w:val="Normal"/>
    <w:qFormat/>
    <w:rsid w:val="00556ECB"/>
    <w:pPr>
      <w:numPr>
        <w:ilvl w:val="2"/>
        <w:numId w:val="39"/>
      </w:numPr>
      <w:contextualSpacing/>
      <w:jc w:val="both"/>
    </w:pPr>
    <w:rPr>
      <w:rFonts w:ascii="Calibri" w:hAnsi="Calibri"/>
      <w:szCs w:val="20"/>
    </w:rPr>
  </w:style>
  <w:style w:type="paragraph" w:customStyle="1" w:styleId="03-NORMALORIGINAL">
    <w:name w:val="03 - NORMAL ORIGINAL"/>
    <w:basedOn w:val="Normal"/>
    <w:qFormat/>
    <w:rsid w:val="00687D47"/>
    <w:pPr>
      <w:spacing w:before="200" w:line="276" w:lineRule="auto"/>
    </w:pPr>
    <w:rPr>
      <w:rFonts w:eastAsiaTheme="minorHAnsi"/>
      <w:sz w:val="22"/>
      <w:lang w:eastAsia="en-US"/>
    </w:rPr>
  </w:style>
  <w:style w:type="paragraph" w:customStyle="1" w:styleId="AA-ADV">
    <w:name w:val="AA - ADV"/>
    <w:basedOn w:val="Normal"/>
    <w:qFormat/>
    <w:rsid w:val="00AB5929"/>
    <w:pPr>
      <w:pBdr>
        <w:top w:val="single" w:sz="4" w:space="1" w:color="F2DBDB"/>
        <w:left w:val="single" w:sz="4" w:space="4" w:color="F2DBDB"/>
        <w:bottom w:val="single" w:sz="4" w:space="1" w:color="F2DBDB"/>
        <w:right w:val="single" w:sz="4" w:space="4" w:color="F2DBDB"/>
      </w:pBdr>
      <w:shd w:val="clear" w:color="auto" w:fill="F2DBDB"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120" w:after="120" w:line="252" w:lineRule="auto"/>
      <w:ind w:left="1134" w:right="425"/>
    </w:pPr>
    <w:rPr>
      <w:rFonts w:ascii="Calibri" w:eastAsia="Calibri" w:hAnsi="Calibri" w:cs="Calibri"/>
      <w:b/>
      <w:color w:val="984806" w:themeColor="accent6" w:themeShade="8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ped\AppData\Roaming\Microsoft\Plantillas\w2010_pla_eje_word.dotx" TargetMode="External"/></Relationships>
</file>

<file path=word/theme/theme1.xml><?xml version="1.0" encoding="utf-8"?>
<a:theme xmlns:a="http://schemas.openxmlformats.org/drawingml/2006/main" name="Tema de Office">
  <a:themeElements>
    <a:clrScheme name="EJERCICIOS">
      <a:dk1>
        <a:sysClr val="windowText" lastClr="000000"/>
      </a:dk1>
      <a:lt1>
        <a:sysClr val="window" lastClr="FFFFFF"/>
      </a:lt1>
      <a:dk2>
        <a:srgbClr val="4B698B"/>
      </a:dk2>
      <a:lt2>
        <a:srgbClr val="E8ECF0"/>
      </a:lt2>
      <a:accent1>
        <a:srgbClr val="FFEDC9"/>
      </a:accent1>
      <a:accent2>
        <a:srgbClr val="553800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5A11D-D70B-499E-B797-8C095F35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w2010_pla_eje_word.dotx</Template>
  <TotalTime>19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Ilustraciones</vt:lpstr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Ilustraciones</dc:title>
  <dc:subject>Ejercicio04</dc:subject>
  <dc:creator>Juan Pablo Cepeda</dc:creator>
  <cp:keywords>Word, 2010, Prácticas</cp:keywords>
  <cp:lastModifiedBy>Juan Pablo Cepeda</cp:lastModifiedBy>
  <cp:revision>17</cp:revision>
  <cp:lastPrinted>2016-12-20T18:02:00Z</cp:lastPrinted>
  <dcterms:created xsi:type="dcterms:W3CDTF">2017-06-05T14:01:00Z</dcterms:created>
  <dcterms:modified xsi:type="dcterms:W3CDTF">2017-06-05T14:34:00Z</dcterms:modified>
  <cp:category>Microsoft Excel 2010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Juan Pablo Cepeda Becerra.</vt:lpwstr>
  </property>
  <property fmtid="{D5CDD505-2E9C-101B-9397-08002B2CF9AE}" pid="3" name="Elaborado por">
    <vt:lpwstr>Juan Pablo Cepeda Becerra.</vt:lpwstr>
  </property>
  <property fmtid="{D5CDD505-2E9C-101B-9397-08002B2CF9AE}" pid="4" name="Origen">
    <vt:lpwstr>Juan Pablo Cepeda Becerra.</vt:lpwstr>
  </property>
  <property fmtid="{D5CDD505-2E9C-101B-9397-08002B2CF9AE}" pid="5" name="Propietario">
    <vt:lpwstr>Juan Pablo Cepeda Becerra.</vt:lpwstr>
  </property>
  <property fmtid="{D5CDD505-2E9C-101B-9397-08002B2CF9AE}" pid="6" name="Alias">
    <vt:lpwstr>JuanPCB</vt:lpwstr>
  </property>
  <property fmtid="{D5CDD505-2E9C-101B-9397-08002B2CF9AE}" pid="7" name="Familia">
    <vt:lpwstr>Informática</vt:lpwstr>
  </property>
  <property fmtid="{D5CDD505-2E9C-101B-9397-08002B2CF9AE}" pid="8" name="MF">
    <vt:lpwstr>MF0233_2</vt:lpwstr>
  </property>
  <property fmtid="{D5CDD505-2E9C-101B-9397-08002B2CF9AE}" pid="9" name="UF">
    <vt:lpwstr>UF0320</vt:lpwstr>
  </property>
  <property fmtid="{D5CDD505-2E9C-101B-9397-08002B2CF9AE}" pid="10" name="UT">
    <vt:lpwstr>Word2010</vt:lpwstr>
  </property>
  <property fmtid="{D5CDD505-2E9C-101B-9397-08002B2CF9AE}" pid="11" name="Variante">
    <vt:lpwstr>General</vt:lpwstr>
  </property>
  <property fmtid="{D5CDD505-2E9C-101B-9397-08002B2CF9AE}" pid="12" name="Versión">
    <vt:lpwstr>1.0.0</vt:lpwstr>
  </property>
  <property fmtid="{D5CDD505-2E9C-101B-9397-08002B2CF9AE}" pid="13" name="Abreviatura">
    <vt:lpwstr>TIL</vt:lpwstr>
  </property>
  <property fmtid="{D5CDD505-2E9C-101B-9397-08002B2CF9AE}" pid="14" name="Numero">
    <vt:lpwstr>01</vt:lpwstr>
  </property>
</Properties>
</file>