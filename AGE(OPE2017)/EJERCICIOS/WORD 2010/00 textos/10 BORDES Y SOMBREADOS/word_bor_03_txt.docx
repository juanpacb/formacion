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0B" w:rsidRPr="002B048C" w:rsidRDefault="00D0760B" w:rsidP="002B048C">
      <w:pPr>
        <w:rPr>
          <w:rFonts w:eastAsia="Calibri"/>
        </w:rPr>
      </w:pPr>
      <w:r w:rsidRPr="002B048C">
        <w:rPr>
          <w:rFonts w:eastAsia="Calibri"/>
        </w:rPr>
        <w:t xml:space="preserve">Chicle </w:t>
      </w:r>
      <w:r w:rsidR="002B048C" w:rsidRPr="002B048C">
        <w:rPr>
          <w:rFonts w:eastAsia="Calibri"/>
        </w:rPr>
        <w:t>biodegradable de la selva tropical maya</w:t>
      </w:r>
    </w:p>
    <w:p w:rsidR="00D0760B" w:rsidRPr="002B048C" w:rsidRDefault="00D0760B" w:rsidP="002B048C">
      <w:pPr>
        <w:rPr>
          <w:rFonts w:eastAsia="Calibri"/>
        </w:rPr>
      </w:pPr>
      <w:r w:rsidRPr="002B048C">
        <w:rPr>
          <w:rFonts w:eastAsia="Calibri"/>
        </w:rPr>
        <w:t>Gustavo Catalán Deus | Madrid</w:t>
      </w:r>
    </w:p>
    <w:p w:rsidR="00D0760B" w:rsidRPr="002B048C" w:rsidRDefault="00D0760B" w:rsidP="002B048C">
      <w:pPr>
        <w:rPr>
          <w:rFonts w:eastAsia="Calibri"/>
        </w:rPr>
      </w:pPr>
      <w:r w:rsidRPr="002B048C">
        <w:rPr>
          <w:rFonts w:eastAsia="Calibri"/>
        </w:rPr>
        <w:t xml:space="preserve">El engorroso y costoso problema de limpiar los millones de chicles pegados en el suelo puede estar en vías de solución. Se llama </w:t>
      </w:r>
      <w:proofErr w:type="spellStart"/>
      <w:r w:rsidRPr="002B048C">
        <w:rPr>
          <w:rFonts w:eastAsia="Calibri"/>
        </w:rPr>
        <w:t>Chicza</w:t>
      </w:r>
      <w:proofErr w:type="spellEnd"/>
      <w:r w:rsidRPr="002B048C">
        <w:rPr>
          <w:rFonts w:eastAsia="Calibri"/>
        </w:rPr>
        <w:t>, proviene de la selva tropical maya, en México, y se ha comenzado a vender en el Reino Unido, con júbilo por parte de las autoridades municipales.</w:t>
      </w:r>
    </w:p>
    <w:p w:rsidR="00D0760B" w:rsidRPr="002B048C" w:rsidRDefault="00D0760B" w:rsidP="002B048C">
      <w:pPr>
        <w:rPr>
          <w:rFonts w:eastAsia="Calibri"/>
        </w:rPr>
      </w:pPr>
      <w:r w:rsidRPr="002B048C">
        <w:rPr>
          <w:rFonts w:eastAsia="Calibri"/>
        </w:rPr>
        <w:t xml:space="preserve">Este chicle orgánico y biodegradable procede de la savia natural de un árbol. 2.000 trabajadores son los encargados de recolectar la goma en la selva, que luego manufactura la empresa Consorcio Chiclero, </w:t>
      </w:r>
      <w:r w:rsidR="00894699" w:rsidRPr="002B048C">
        <w:rPr>
          <w:rFonts w:eastAsia="Calibri"/>
        </w:rPr>
        <w:t xml:space="preserve">para </w:t>
      </w:r>
      <w:r w:rsidRPr="002B048C">
        <w:rPr>
          <w:rFonts w:eastAsia="Calibri"/>
        </w:rPr>
        <w:t>comercializarlo por todo el mundo.</w:t>
      </w:r>
    </w:p>
    <w:p w:rsidR="00D0760B" w:rsidRPr="002B048C" w:rsidRDefault="00D0760B" w:rsidP="002B048C">
      <w:pPr>
        <w:rPr>
          <w:rFonts w:eastAsia="Calibri"/>
        </w:rPr>
      </w:pPr>
      <w:r w:rsidRPr="002B048C">
        <w:rPr>
          <w:rFonts w:eastAsia="Calibri"/>
        </w:rPr>
        <w:t>El chicle procedente de este entorno natural no se pega en la ropa ni el pelo y se convierte en polvo cuando pasan seis semanas pegado en los pavimentos, aseguran sus productores</w:t>
      </w:r>
      <w:r w:rsidR="00894699" w:rsidRPr="002B048C">
        <w:rPr>
          <w:rFonts w:eastAsia="Calibri"/>
        </w:rPr>
        <w:t>.</w:t>
      </w:r>
    </w:p>
    <w:p w:rsidR="00D0760B" w:rsidRPr="002B048C" w:rsidRDefault="00D0760B" w:rsidP="002B048C">
      <w:pPr>
        <w:rPr>
          <w:rFonts w:eastAsia="Calibri"/>
        </w:rPr>
      </w:pPr>
      <w:r w:rsidRPr="002B048C">
        <w:rPr>
          <w:rFonts w:eastAsia="Calibri"/>
        </w:rPr>
        <w:t xml:space="preserve">El chicle </w:t>
      </w:r>
      <w:proofErr w:type="spellStart"/>
      <w:r w:rsidRPr="002B048C">
        <w:rPr>
          <w:rFonts w:eastAsia="Calibri"/>
        </w:rPr>
        <w:t>Chicza</w:t>
      </w:r>
      <w:proofErr w:type="spellEnd"/>
      <w:r w:rsidRPr="002B048C">
        <w:rPr>
          <w:rFonts w:eastAsia="Calibri"/>
        </w:rPr>
        <w:t xml:space="preserve"> se presenta con sabores de menta, limón, hierbabuena, naranja, canela y frutas rojas, y el paquete viene a costar 1,5 euros. Mucho más es lo que gastan los ayuntamientos del Reino Unido en limpiar las calle</w:t>
      </w:r>
      <w:r w:rsidR="002B048C">
        <w:rPr>
          <w:rFonts w:eastAsia="Calibri"/>
        </w:rPr>
        <w:t xml:space="preserve">s de la </w:t>
      </w:r>
      <w:proofErr w:type="spellStart"/>
      <w:r w:rsidR="002B048C">
        <w:rPr>
          <w:rFonts w:eastAsia="Calibri"/>
        </w:rPr>
        <w:t>ultrapegajosa</w:t>
      </w:r>
      <w:proofErr w:type="spellEnd"/>
      <w:r w:rsidR="002B048C">
        <w:rPr>
          <w:rFonts w:eastAsia="Calibri"/>
        </w:rPr>
        <w:t xml:space="preserve"> golosina.</w:t>
      </w:r>
    </w:p>
    <w:p w:rsidR="00D0760B" w:rsidRPr="002B048C" w:rsidRDefault="00D0760B" w:rsidP="002B048C">
      <w:pPr>
        <w:rPr>
          <w:rFonts w:eastAsia="Calibri"/>
        </w:rPr>
      </w:pPr>
      <w:r w:rsidRPr="002B048C">
        <w:rPr>
          <w:rFonts w:eastAsia="Calibri"/>
        </w:rPr>
        <w:t>Un portavoz de la empresa de limpieza ha señalado que “cualquier producto que alivie este problema es bienvenido”. Pero añadió: “La solución es envolver el chicle usado en un pequeño papel y ponerlo en la papelera”.</w:t>
      </w:r>
    </w:p>
    <w:p w:rsidR="00D0760B" w:rsidRPr="002B048C" w:rsidRDefault="00D0760B" w:rsidP="002B048C">
      <w:pPr>
        <w:rPr>
          <w:rFonts w:eastAsia="Calibri"/>
        </w:rPr>
      </w:pPr>
      <w:r w:rsidRPr="002B048C">
        <w:rPr>
          <w:rFonts w:eastAsia="Calibri"/>
        </w:rPr>
        <w:t>Lo más importante es que logramos reunir en un solo producto la historia de un pueblo como el maya, la conciencia ambiental y un artículo de alta calidad”, ha declarado el gerente de Cons</w:t>
      </w:r>
      <w:r w:rsidR="002B048C">
        <w:rPr>
          <w:rFonts w:eastAsia="Calibri"/>
        </w:rPr>
        <w:t xml:space="preserve">orcio Chiclero, Manuel </w:t>
      </w:r>
      <w:proofErr w:type="spellStart"/>
      <w:r w:rsidR="002B048C">
        <w:rPr>
          <w:rFonts w:eastAsia="Calibri"/>
        </w:rPr>
        <w:t>Aldrete</w:t>
      </w:r>
      <w:proofErr w:type="spellEnd"/>
      <w:r w:rsidR="002B048C">
        <w:rPr>
          <w:rFonts w:eastAsia="Calibri"/>
        </w:rPr>
        <w:t>.</w:t>
      </w:r>
    </w:p>
    <w:p w:rsidR="00D0760B" w:rsidRPr="002B048C" w:rsidRDefault="00D0760B" w:rsidP="002B048C">
      <w:pPr>
        <w:rPr>
          <w:rFonts w:eastAsia="Calibri"/>
        </w:rPr>
      </w:pPr>
      <w:r w:rsidRPr="002B048C">
        <w:rPr>
          <w:rFonts w:eastAsia="Calibri"/>
        </w:rPr>
        <w:t xml:space="preserve">La gente lo puede consumir “sin temor a problemas digestivos”, además “es biodegradable”, precisó al explicar que la goma de mascar común es una mezcla de polímeros, solventes, conservantes y saborizantes artificiales, </w:t>
      </w:r>
      <w:proofErr w:type="gramStart"/>
      <w:r w:rsidRPr="002B048C">
        <w:rPr>
          <w:rFonts w:eastAsia="Calibri"/>
        </w:rPr>
        <w:t>muchos</w:t>
      </w:r>
      <w:proofErr w:type="gramEnd"/>
      <w:r w:rsidRPr="002B048C">
        <w:rPr>
          <w:rFonts w:eastAsia="Calibri"/>
        </w:rPr>
        <w:t xml:space="preserve"> derivados del petróleo.</w:t>
      </w:r>
      <w:bookmarkStart w:id="0" w:name="_GoBack"/>
      <w:bookmarkEnd w:id="0"/>
    </w:p>
    <w:p w:rsidR="00D0760B" w:rsidRPr="002B048C" w:rsidRDefault="00D0760B" w:rsidP="002B048C">
      <w:pPr>
        <w:rPr>
          <w:rFonts w:eastAsia="Calibri"/>
        </w:rPr>
      </w:pPr>
      <w:r w:rsidRPr="002B048C">
        <w:rPr>
          <w:rFonts w:eastAsia="Calibri"/>
        </w:rPr>
        <w:t>“La goma de mascar orgánica que llevamos a Europa es única en el mundo. Todo el proceso de elaboración del chicle está inmerso en diversos programas de conservación y manejo de la biodiversidad”, afirmó.</w:t>
      </w:r>
    </w:p>
    <w:p w:rsidR="00D0760B" w:rsidRPr="002B048C" w:rsidRDefault="00D0760B" w:rsidP="002B048C">
      <w:pPr>
        <w:rPr>
          <w:rFonts w:eastAsia="Calibri"/>
        </w:rPr>
      </w:pPr>
      <w:r w:rsidRPr="002B048C">
        <w:rPr>
          <w:rFonts w:eastAsia="Calibri"/>
        </w:rPr>
        <w:t>“Los indígenas mayas que explotan la selva”, dijo, “han sabido conservar sus recursos y muchos de los árboles de los que se extrae la resina tienen más de 400 años de antigüedad”.</w:t>
      </w:r>
    </w:p>
    <w:p w:rsidR="00D0760B" w:rsidRPr="002B048C" w:rsidRDefault="00D0760B" w:rsidP="002B048C">
      <w:pPr>
        <w:rPr>
          <w:rFonts w:eastAsia="Calibri"/>
        </w:rPr>
      </w:pPr>
      <w:r w:rsidRPr="002B048C">
        <w:rPr>
          <w:rFonts w:eastAsia="Calibri"/>
        </w:rPr>
        <w:t>La zona forestal explotable para el chicle orgánico es de 1,3 millones de hectáreas, de donde en condiciones ideales se pueden obtener al año 350 toneladas del producto.</w:t>
      </w:r>
    </w:p>
    <w:sectPr w:rsidR="00D0760B" w:rsidRPr="002B048C" w:rsidSect="002B048C">
      <w:headerReference w:type="even" r:id="rId9"/>
      <w:type w:val="continuous"/>
      <w:pgSz w:w="11906" w:h="16838" w:code="9"/>
      <w:pgMar w:top="1134" w:right="992" w:bottom="1701" w:left="90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512" w:rsidRDefault="00416512">
      <w:r>
        <w:separator/>
      </w:r>
    </w:p>
  </w:endnote>
  <w:endnote w:type="continuationSeparator" w:id="0">
    <w:p w:rsidR="00416512" w:rsidRDefault="0041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512" w:rsidRDefault="00416512">
      <w:r>
        <w:separator/>
      </w:r>
    </w:p>
  </w:footnote>
  <w:footnote w:type="continuationSeparator" w:id="0">
    <w:p w:rsidR="00416512" w:rsidRDefault="004165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60B" w:rsidRPr="006177A1" w:rsidRDefault="00D0760B" w:rsidP="006177A1">
    <w:pPr>
      <w:pStyle w:val="Encabezado"/>
      <w:tabs>
        <w:tab w:val="clear" w:pos="4252"/>
        <w:tab w:val="clear" w:pos="8504"/>
      </w:tabs>
      <w:spacing w:before="40"/>
      <w:jc w:val="right"/>
      <w:rPr>
        <w:rFonts w:asciiTheme="majorHAnsi" w:hAnsiTheme="majorHAnsi"/>
        <w:color w:val="948A54" w:themeColor="background2" w:themeShade="80"/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F7063"/>
    <w:multiLevelType w:val="multilevel"/>
    <w:tmpl w:val="CAD4CE5A"/>
    <w:lvl w:ilvl="0">
      <w:start w:val="1"/>
      <w:numFmt w:val="decimal"/>
      <w:lvlText w:val="%1."/>
      <w:lvlJc w:val="right"/>
      <w:pPr>
        <w:ind w:left="284" w:hanging="171"/>
      </w:pPr>
      <w:rPr>
        <w:rFonts w:hint="default"/>
        <w:b/>
        <w:i w:val="0"/>
        <w:color w:val="002060"/>
      </w:rPr>
    </w:lvl>
    <w:lvl w:ilvl="1">
      <w:start w:val="1"/>
      <w:numFmt w:val="lowerLetter"/>
      <w:lvlText w:val="%2."/>
      <w:lvlJc w:val="left"/>
      <w:pPr>
        <w:ind w:left="511" w:hanging="171"/>
      </w:pPr>
      <w:rPr>
        <w:rFonts w:hint="default"/>
        <w:b/>
        <w:i w:val="0"/>
        <w:color w:val="002060"/>
      </w:rPr>
    </w:lvl>
    <w:lvl w:ilvl="2">
      <w:start w:val="1"/>
      <w:numFmt w:val="bullet"/>
      <w:lvlText w:val=""/>
      <w:lvlJc w:val="left"/>
      <w:pPr>
        <w:ind w:left="738" w:hanging="171"/>
      </w:pPr>
      <w:rPr>
        <w:rFonts w:ascii="Wingdings" w:hAnsi="Wingdings" w:hint="default"/>
        <w:b/>
        <w:i w:val="0"/>
        <w:color w:val="002060"/>
      </w:rPr>
    </w:lvl>
    <w:lvl w:ilvl="3">
      <w:start w:val="1"/>
      <w:numFmt w:val="decimal"/>
      <w:lvlText w:val="(%4)"/>
      <w:lvlJc w:val="left"/>
      <w:pPr>
        <w:ind w:left="965" w:hanging="17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92" w:hanging="17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19" w:hanging="17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646" w:hanging="17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73" w:hanging="17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00" w:hanging="171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00823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0B"/>
    <w:rsid w:val="00012F66"/>
    <w:rsid w:val="00035AA2"/>
    <w:rsid w:val="000526D7"/>
    <w:rsid w:val="000870E5"/>
    <w:rsid w:val="000940FD"/>
    <w:rsid w:val="000A1830"/>
    <w:rsid w:val="000A35E7"/>
    <w:rsid w:val="000B08BA"/>
    <w:rsid w:val="000B2070"/>
    <w:rsid w:val="000C6BD4"/>
    <w:rsid w:val="000E6EF7"/>
    <w:rsid w:val="000E76EC"/>
    <w:rsid w:val="00116A30"/>
    <w:rsid w:val="00154708"/>
    <w:rsid w:val="00154A64"/>
    <w:rsid w:val="00162440"/>
    <w:rsid w:val="001A005C"/>
    <w:rsid w:val="001A7D52"/>
    <w:rsid w:val="001C05FF"/>
    <w:rsid w:val="001C5B29"/>
    <w:rsid w:val="001E0635"/>
    <w:rsid w:val="001E3451"/>
    <w:rsid w:val="00207A65"/>
    <w:rsid w:val="00222A5F"/>
    <w:rsid w:val="00227DCB"/>
    <w:rsid w:val="00232B34"/>
    <w:rsid w:val="00243EC6"/>
    <w:rsid w:val="002862FA"/>
    <w:rsid w:val="002B048C"/>
    <w:rsid w:val="002B2871"/>
    <w:rsid w:val="002D58B7"/>
    <w:rsid w:val="002E0D46"/>
    <w:rsid w:val="002E5F20"/>
    <w:rsid w:val="002E6C7A"/>
    <w:rsid w:val="00321AB8"/>
    <w:rsid w:val="003223A8"/>
    <w:rsid w:val="00324880"/>
    <w:rsid w:val="00332FA5"/>
    <w:rsid w:val="003338A2"/>
    <w:rsid w:val="003560A9"/>
    <w:rsid w:val="00364CC5"/>
    <w:rsid w:val="00364F65"/>
    <w:rsid w:val="00394EF1"/>
    <w:rsid w:val="003B7FDC"/>
    <w:rsid w:val="003C278A"/>
    <w:rsid w:val="003F3C50"/>
    <w:rsid w:val="0040110A"/>
    <w:rsid w:val="004149CF"/>
    <w:rsid w:val="00416512"/>
    <w:rsid w:val="00421E88"/>
    <w:rsid w:val="00430120"/>
    <w:rsid w:val="004340CE"/>
    <w:rsid w:val="00443851"/>
    <w:rsid w:val="00445451"/>
    <w:rsid w:val="00456B85"/>
    <w:rsid w:val="004926EE"/>
    <w:rsid w:val="004937CB"/>
    <w:rsid w:val="004D528A"/>
    <w:rsid w:val="004D5DC4"/>
    <w:rsid w:val="004E3025"/>
    <w:rsid w:val="004E6EED"/>
    <w:rsid w:val="004E6FD0"/>
    <w:rsid w:val="00517140"/>
    <w:rsid w:val="00565F16"/>
    <w:rsid w:val="00575135"/>
    <w:rsid w:val="00577502"/>
    <w:rsid w:val="00580B56"/>
    <w:rsid w:val="0058543B"/>
    <w:rsid w:val="00590CB7"/>
    <w:rsid w:val="005B5D93"/>
    <w:rsid w:val="005C2D64"/>
    <w:rsid w:val="005D5133"/>
    <w:rsid w:val="005E2A98"/>
    <w:rsid w:val="005F27F5"/>
    <w:rsid w:val="00605224"/>
    <w:rsid w:val="00605E93"/>
    <w:rsid w:val="00612234"/>
    <w:rsid w:val="00614229"/>
    <w:rsid w:val="006165EA"/>
    <w:rsid w:val="00616885"/>
    <w:rsid w:val="006177A1"/>
    <w:rsid w:val="006256F5"/>
    <w:rsid w:val="00627ED5"/>
    <w:rsid w:val="00634C75"/>
    <w:rsid w:val="00636225"/>
    <w:rsid w:val="006402C1"/>
    <w:rsid w:val="006425AA"/>
    <w:rsid w:val="00644D1A"/>
    <w:rsid w:val="006451EA"/>
    <w:rsid w:val="00647941"/>
    <w:rsid w:val="00654E02"/>
    <w:rsid w:val="006647F2"/>
    <w:rsid w:val="006974AA"/>
    <w:rsid w:val="006A5EBD"/>
    <w:rsid w:val="006A786F"/>
    <w:rsid w:val="006B38AF"/>
    <w:rsid w:val="006D0495"/>
    <w:rsid w:val="006D4F0B"/>
    <w:rsid w:val="006E1785"/>
    <w:rsid w:val="0070225F"/>
    <w:rsid w:val="00705641"/>
    <w:rsid w:val="007800CE"/>
    <w:rsid w:val="0078125E"/>
    <w:rsid w:val="00783EFF"/>
    <w:rsid w:val="0079509A"/>
    <w:rsid w:val="0079658D"/>
    <w:rsid w:val="007A161C"/>
    <w:rsid w:val="007B3FFB"/>
    <w:rsid w:val="007E2A30"/>
    <w:rsid w:val="007E4AEB"/>
    <w:rsid w:val="00817944"/>
    <w:rsid w:val="00820366"/>
    <w:rsid w:val="00824C6B"/>
    <w:rsid w:val="00833C89"/>
    <w:rsid w:val="00847765"/>
    <w:rsid w:val="00865464"/>
    <w:rsid w:val="0087154A"/>
    <w:rsid w:val="00871DC7"/>
    <w:rsid w:val="00875A86"/>
    <w:rsid w:val="00894699"/>
    <w:rsid w:val="008965A2"/>
    <w:rsid w:val="008A064B"/>
    <w:rsid w:val="008A405D"/>
    <w:rsid w:val="008E005F"/>
    <w:rsid w:val="008F02E6"/>
    <w:rsid w:val="008F2578"/>
    <w:rsid w:val="008F2667"/>
    <w:rsid w:val="008F2A03"/>
    <w:rsid w:val="00914826"/>
    <w:rsid w:val="00934F19"/>
    <w:rsid w:val="00941059"/>
    <w:rsid w:val="0094503D"/>
    <w:rsid w:val="00953CB9"/>
    <w:rsid w:val="009620A7"/>
    <w:rsid w:val="0098194A"/>
    <w:rsid w:val="00986A0E"/>
    <w:rsid w:val="009A230A"/>
    <w:rsid w:val="009A7A5B"/>
    <w:rsid w:val="00A05CBE"/>
    <w:rsid w:val="00A15EE3"/>
    <w:rsid w:val="00A21952"/>
    <w:rsid w:val="00A4369A"/>
    <w:rsid w:val="00A436D0"/>
    <w:rsid w:val="00A57AC0"/>
    <w:rsid w:val="00A77194"/>
    <w:rsid w:val="00AB43B7"/>
    <w:rsid w:val="00AD5322"/>
    <w:rsid w:val="00AE6FAC"/>
    <w:rsid w:val="00B1766F"/>
    <w:rsid w:val="00B33121"/>
    <w:rsid w:val="00B90E83"/>
    <w:rsid w:val="00B911D7"/>
    <w:rsid w:val="00B96665"/>
    <w:rsid w:val="00BE432E"/>
    <w:rsid w:val="00BE7683"/>
    <w:rsid w:val="00C32E5F"/>
    <w:rsid w:val="00C4451D"/>
    <w:rsid w:val="00C50450"/>
    <w:rsid w:val="00C759AF"/>
    <w:rsid w:val="00C7757F"/>
    <w:rsid w:val="00C80094"/>
    <w:rsid w:val="00CB64D0"/>
    <w:rsid w:val="00CD3FD2"/>
    <w:rsid w:val="00CE093C"/>
    <w:rsid w:val="00CE2BE1"/>
    <w:rsid w:val="00D0249F"/>
    <w:rsid w:val="00D0719C"/>
    <w:rsid w:val="00D0760B"/>
    <w:rsid w:val="00D1174C"/>
    <w:rsid w:val="00D34A10"/>
    <w:rsid w:val="00D7511E"/>
    <w:rsid w:val="00D86C0E"/>
    <w:rsid w:val="00D93D78"/>
    <w:rsid w:val="00D968AD"/>
    <w:rsid w:val="00DA19E1"/>
    <w:rsid w:val="00DE1056"/>
    <w:rsid w:val="00DE7592"/>
    <w:rsid w:val="00DF24D1"/>
    <w:rsid w:val="00E1349A"/>
    <w:rsid w:val="00E402F4"/>
    <w:rsid w:val="00E408F6"/>
    <w:rsid w:val="00E423A4"/>
    <w:rsid w:val="00E45FDE"/>
    <w:rsid w:val="00E6382B"/>
    <w:rsid w:val="00E82479"/>
    <w:rsid w:val="00EA3143"/>
    <w:rsid w:val="00EB64D2"/>
    <w:rsid w:val="00EE27EE"/>
    <w:rsid w:val="00F421C4"/>
    <w:rsid w:val="00F429BF"/>
    <w:rsid w:val="00F70B3D"/>
    <w:rsid w:val="00F7121E"/>
    <w:rsid w:val="00F80DBD"/>
    <w:rsid w:val="00FA4D86"/>
    <w:rsid w:val="00FB2FEA"/>
    <w:rsid w:val="00FB33EF"/>
    <w:rsid w:val="00FB7EEA"/>
    <w:rsid w:val="00FC3F12"/>
    <w:rsid w:val="00FF5D2F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823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0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7A1"/>
    <w:rPr>
      <w:rFonts w:asciiTheme="minorHAnsi" w:hAnsiTheme="minorHAnsi"/>
      <w:sz w:val="22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A5EB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6A5E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75A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A064B"/>
    <w:pPr>
      <w:keepNext/>
      <w:spacing w:before="240"/>
      <w:ind w:firstLine="708"/>
      <w:jc w:val="center"/>
      <w:outlineLvl w:val="3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F429BF"/>
    <w:pPr>
      <w:keepNext/>
      <w:keepLines/>
      <w:spacing w:before="200"/>
      <w:ind w:firstLine="567"/>
      <w:jc w:val="both"/>
      <w:outlineLvl w:val="5"/>
    </w:pPr>
    <w:rPr>
      <w:rFonts w:ascii="Cambria" w:hAnsi="Cambria"/>
      <w:i/>
      <w:iCs/>
      <w:color w:val="6E6E6E"/>
      <w:szCs w:val="22"/>
      <w:lang w:eastAsia="en-US"/>
    </w:rPr>
  </w:style>
  <w:style w:type="paragraph" w:styleId="Ttulo7">
    <w:name w:val="heading 7"/>
    <w:basedOn w:val="Normal"/>
    <w:next w:val="Normal"/>
    <w:qFormat/>
    <w:rsid w:val="00875A86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8A064B"/>
    <w:pPr>
      <w:spacing w:before="240"/>
      <w:ind w:firstLine="708"/>
      <w:jc w:val="both"/>
    </w:pPr>
  </w:style>
  <w:style w:type="paragraph" w:styleId="Sangra3detindependiente">
    <w:name w:val="Body Text Indent 3"/>
    <w:basedOn w:val="Normal"/>
    <w:rsid w:val="006A5EBD"/>
    <w:pPr>
      <w:spacing w:after="120"/>
      <w:ind w:left="283"/>
    </w:pPr>
    <w:rPr>
      <w:sz w:val="16"/>
      <w:szCs w:val="16"/>
    </w:rPr>
  </w:style>
  <w:style w:type="paragraph" w:styleId="Textoindependiente3">
    <w:name w:val="Body Text 3"/>
    <w:basedOn w:val="Normal"/>
    <w:rsid w:val="006A5EBD"/>
    <w:pPr>
      <w:spacing w:after="120"/>
    </w:pPr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6A5EBD"/>
    <w:pPr>
      <w:widowControl w:val="0"/>
      <w:tabs>
        <w:tab w:val="center" w:pos="4252"/>
        <w:tab w:val="right" w:pos="8504"/>
      </w:tabs>
    </w:pPr>
    <w:rPr>
      <w:snapToGrid w:val="0"/>
      <w:szCs w:val="20"/>
      <w:lang w:val="en-US"/>
    </w:rPr>
  </w:style>
  <w:style w:type="paragraph" w:styleId="Epgrafe">
    <w:name w:val="caption"/>
    <w:basedOn w:val="Normal"/>
    <w:next w:val="Normal"/>
    <w:qFormat/>
    <w:rsid w:val="006A5EBD"/>
    <w:pPr>
      <w:widowControl w:val="0"/>
      <w:spacing w:before="120" w:after="120"/>
    </w:pPr>
    <w:rPr>
      <w:b/>
      <w:bCs/>
      <w:snapToGrid w:val="0"/>
      <w:sz w:val="20"/>
      <w:szCs w:val="20"/>
      <w:lang w:val="en-US"/>
    </w:rPr>
  </w:style>
  <w:style w:type="paragraph" w:customStyle="1" w:styleId="t">
    <w:name w:val="t"/>
    <w:basedOn w:val="Normal"/>
    <w:rsid w:val="0079509A"/>
    <w:pPr>
      <w:spacing w:before="100" w:beforeAutospacing="1" w:after="100" w:afterAutospacing="1"/>
    </w:pPr>
  </w:style>
  <w:style w:type="paragraph" w:styleId="NormalWeb">
    <w:name w:val="Normal (Web)"/>
    <w:basedOn w:val="Normal"/>
    <w:rsid w:val="0079509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Textoennegrita">
    <w:name w:val="Strong"/>
    <w:basedOn w:val="Fuentedeprrafopredeter"/>
    <w:qFormat/>
    <w:rsid w:val="0079509A"/>
    <w:rPr>
      <w:b/>
      <w:bCs/>
    </w:rPr>
  </w:style>
  <w:style w:type="paragraph" w:styleId="Piedepgina">
    <w:name w:val="footer"/>
    <w:basedOn w:val="Normal"/>
    <w:link w:val="PiedepginaCar"/>
    <w:rsid w:val="00875A86"/>
    <w:pPr>
      <w:widowControl w:val="0"/>
      <w:tabs>
        <w:tab w:val="center" w:pos="4252"/>
        <w:tab w:val="right" w:pos="8504"/>
      </w:tabs>
    </w:pPr>
    <w:rPr>
      <w:snapToGrid w:val="0"/>
      <w:szCs w:val="20"/>
      <w:lang w:val="es-ES_tradnl"/>
    </w:rPr>
  </w:style>
  <w:style w:type="paragraph" w:customStyle="1" w:styleId="tt">
    <w:name w:val="tt"/>
    <w:basedOn w:val="Normal"/>
    <w:rsid w:val="00875A86"/>
    <w:pPr>
      <w:spacing w:before="100" w:beforeAutospacing="1" w:after="100" w:afterAutospacing="1"/>
    </w:pPr>
    <w:rPr>
      <w:color w:val="000000"/>
    </w:rPr>
  </w:style>
  <w:style w:type="character" w:styleId="Hipervnculo">
    <w:name w:val="Hyperlink"/>
    <w:basedOn w:val="Fuentedeprrafopredeter"/>
    <w:rsid w:val="00875A86"/>
    <w:rPr>
      <w:color w:val="0000FF"/>
      <w:u w:val="single"/>
    </w:rPr>
  </w:style>
  <w:style w:type="character" w:styleId="Nmerodepgina">
    <w:name w:val="page number"/>
    <w:basedOn w:val="Fuentedeprrafopredeter"/>
    <w:rsid w:val="009A230A"/>
  </w:style>
  <w:style w:type="paragraph" w:styleId="Textodeglobo">
    <w:name w:val="Balloon Text"/>
    <w:basedOn w:val="Normal"/>
    <w:link w:val="TextodegloboCar"/>
    <w:uiPriority w:val="99"/>
    <w:semiHidden/>
    <w:unhideWhenUsed/>
    <w:rsid w:val="000870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0E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0870E5"/>
    <w:pPr>
      <w:pBdr>
        <w:bottom w:val="single" w:sz="8" w:space="4" w:color="DDDDDD"/>
      </w:pBdr>
      <w:spacing w:after="300"/>
      <w:contextualSpacing/>
    </w:pPr>
    <w:rPr>
      <w:rFonts w:ascii="Cambria" w:hAnsi="Cambria"/>
      <w:color w:val="00000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870E5"/>
    <w:rPr>
      <w:rFonts w:ascii="Cambria" w:eastAsia="Times New Roman" w:hAnsi="Cambria" w:cs="Times New Roman"/>
      <w:color w:val="000000"/>
      <w:spacing w:val="5"/>
      <w:kern w:val="28"/>
      <w:sz w:val="52"/>
      <w:szCs w:val="52"/>
    </w:rPr>
  </w:style>
  <w:style w:type="table" w:styleId="Cuadrculavistosa-nfasis3">
    <w:name w:val="Colorful Grid Accent 3"/>
    <w:basedOn w:val="Tablanormal"/>
    <w:uiPriority w:val="73"/>
    <w:rsid w:val="0057513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EAEA"/>
    </w:tcPr>
    <w:tblStylePr w:type="firstRow">
      <w:rPr>
        <w:b/>
        <w:bCs/>
      </w:rPr>
      <w:tblPr/>
      <w:tcPr>
        <w:shd w:val="clear" w:color="auto" w:fill="D5D5D5"/>
      </w:tcPr>
    </w:tblStylePr>
    <w:tblStylePr w:type="lastRow">
      <w:rPr>
        <w:b/>
        <w:bCs/>
        <w:color w:val="000000"/>
      </w:rPr>
      <w:tblPr/>
      <w:tcPr>
        <w:shd w:val="clear" w:color="auto" w:fill="D5D5D5"/>
      </w:tcPr>
    </w:tblStylePr>
    <w:tblStylePr w:type="firstCol">
      <w:rPr>
        <w:color w:val="FFFFFF"/>
      </w:rPr>
      <w:tblPr/>
      <w:tcPr>
        <w:shd w:val="clear" w:color="auto" w:fill="707070"/>
      </w:tcPr>
    </w:tblStylePr>
    <w:tblStylePr w:type="lastCol">
      <w:rPr>
        <w:color w:val="FFFFFF"/>
      </w:rPr>
      <w:tblPr/>
      <w:tcPr>
        <w:shd w:val="clear" w:color="auto" w:fill="707070"/>
      </w:tcPr>
    </w:tblStylePr>
    <w:tblStylePr w:type="band1Vert">
      <w:tblPr/>
      <w:tcPr>
        <w:shd w:val="clear" w:color="auto" w:fill="CACACA"/>
      </w:tcPr>
    </w:tblStylePr>
    <w:tblStylePr w:type="band1Horz">
      <w:tblPr/>
      <w:tcPr>
        <w:shd w:val="clear" w:color="auto" w:fill="CACACA"/>
      </w:tcPr>
    </w:tblStylePr>
  </w:style>
  <w:style w:type="character" w:styleId="nfasis">
    <w:name w:val="Emphasis"/>
    <w:basedOn w:val="Fuentedeprrafopredeter"/>
    <w:uiPriority w:val="20"/>
    <w:qFormat/>
    <w:rsid w:val="001A005C"/>
    <w:rPr>
      <w:i/>
      <w:iCs/>
    </w:rPr>
  </w:style>
  <w:style w:type="paragraph" w:styleId="Prrafodelista">
    <w:name w:val="List Paragraph"/>
    <w:basedOn w:val="Normal"/>
    <w:uiPriority w:val="34"/>
    <w:qFormat/>
    <w:rsid w:val="00FB33EF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429B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29BF"/>
  </w:style>
  <w:style w:type="character" w:customStyle="1" w:styleId="Ttulo6Car">
    <w:name w:val="Título 6 Car"/>
    <w:basedOn w:val="Fuentedeprrafopredeter"/>
    <w:link w:val="Ttulo6"/>
    <w:rsid w:val="00F429BF"/>
    <w:rPr>
      <w:rFonts w:ascii="Cambria" w:eastAsia="Times New Roman" w:hAnsi="Cambria" w:cs="Times New Roman"/>
      <w:i/>
      <w:iCs/>
      <w:color w:val="6E6E6E"/>
      <w:sz w:val="22"/>
      <w:szCs w:val="22"/>
      <w:lang w:eastAsia="en-US"/>
    </w:rPr>
  </w:style>
  <w:style w:type="character" w:styleId="Refdenotaalpie">
    <w:name w:val="footnote reference"/>
    <w:basedOn w:val="Fuentedeprrafopredeter"/>
    <w:semiHidden/>
    <w:rsid w:val="00F429BF"/>
    <w:rPr>
      <w:vertAlign w:val="superscript"/>
    </w:rPr>
  </w:style>
  <w:style w:type="table" w:customStyle="1" w:styleId="Sombreadomedio2-nfasis11">
    <w:name w:val="Sombreado medio 2 - Énfasis 11"/>
    <w:basedOn w:val="Tablanormal"/>
    <w:uiPriority w:val="64"/>
    <w:rsid w:val="00F70B3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2E6C7A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6C7A"/>
    <w:rPr>
      <w:rFonts w:ascii="Calibri" w:hAnsi="Calibri"/>
      <w:sz w:val="22"/>
      <w:szCs w:val="22"/>
      <w:lang w:val="es-ES" w:eastAsia="en-US" w:bidi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E178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E1785"/>
    <w:rPr>
      <w:sz w:val="24"/>
      <w:szCs w:val="24"/>
    </w:rPr>
  </w:style>
  <w:style w:type="paragraph" w:customStyle="1" w:styleId="Default">
    <w:name w:val="Default"/>
    <w:rsid w:val="006256F5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customStyle="1" w:styleId="CM59">
    <w:name w:val="CM59"/>
    <w:basedOn w:val="Default"/>
    <w:next w:val="Default"/>
    <w:rsid w:val="006256F5"/>
    <w:pPr>
      <w:spacing w:after="378"/>
    </w:pPr>
    <w:rPr>
      <w:rFonts w:cs="Times New Roman"/>
      <w:color w:val="auto"/>
    </w:rPr>
  </w:style>
  <w:style w:type="table" w:styleId="Tablaconcuadrcula">
    <w:name w:val="Table Grid"/>
    <w:basedOn w:val="Tablanormal"/>
    <w:uiPriority w:val="39"/>
    <w:rsid w:val="00CE093C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medio1-nfasis11">
    <w:name w:val="Sombreado medio 1 - Énfasis 11"/>
    <w:basedOn w:val="Tablanormal"/>
    <w:uiPriority w:val="63"/>
    <w:rsid w:val="000940F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partado">
    <w:name w:val="Apartado"/>
    <w:next w:val="Normal"/>
    <w:rsid w:val="000940FD"/>
    <w:pPr>
      <w:spacing w:before="120" w:after="240"/>
      <w:jc w:val="both"/>
    </w:pPr>
    <w:rPr>
      <w:rFonts w:ascii="Tahoma" w:hAnsi="Tahoma" w:cs="Tahoma"/>
      <w:b/>
      <w:sz w:val="28"/>
      <w:szCs w:val="28"/>
      <w:lang w:val="es-ES_tradnl"/>
    </w:rPr>
  </w:style>
  <w:style w:type="paragraph" w:customStyle="1" w:styleId="NOTA">
    <w:name w:val="NOTA"/>
    <w:basedOn w:val="Normal"/>
    <w:next w:val="Normal"/>
    <w:rsid w:val="000940FD"/>
    <w:pPr>
      <w:pBdr>
        <w:top w:val="single" w:sz="2" w:space="1" w:color="0000FF"/>
        <w:left w:val="single" w:sz="2" w:space="4" w:color="0000FF"/>
        <w:bottom w:val="single" w:sz="2" w:space="1" w:color="0000FF"/>
        <w:right w:val="single" w:sz="2" w:space="4" w:color="0000FF"/>
      </w:pBdr>
      <w:spacing w:before="120" w:after="120"/>
      <w:ind w:left="851" w:right="851"/>
      <w:jc w:val="both"/>
    </w:pPr>
    <w:rPr>
      <w:rFonts w:ascii="Arial" w:hAnsi="Arial" w:cs="Arial"/>
      <w:i/>
      <w:szCs w:val="22"/>
      <w:lang w:val="es-ES_tradnl"/>
    </w:rPr>
  </w:style>
  <w:style w:type="paragraph" w:customStyle="1" w:styleId="Subapartado">
    <w:name w:val="Subapartado"/>
    <w:basedOn w:val="Apartado"/>
    <w:next w:val="Normal"/>
    <w:rsid w:val="000940FD"/>
    <w:pPr>
      <w:spacing w:before="240"/>
    </w:pPr>
    <w:rPr>
      <w:color w:val="808080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4708"/>
    <w:rPr>
      <w:snapToGrid w:val="0"/>
      <w:sz w:val="24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6451EA"/>
    <w:rPr>
      <w:snapToGrid w:val="0"/>
      <w:sz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14826"/>
    <w:rPr>
      <w:rFonts w:ascii="Arial" w:hAnsi="Arial" w:cs="Arial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0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7A1"/>
    <w:rPr>
      <w:rFonts w:asciiTheme="minorHAnsi" w:hAnsiTheme="minorHAnsi"/>
      <w:sz w:val="22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A5EB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6A5E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75A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A064B"/>
    <w:pPr>
      <w:keepNext/>
      <w:spacing w:before="240"/>
      <w:ind w:firstLine="708"/>
      <w:jc w:val="center"/>
      <w:outlineLvl w:val="3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F429BF"/>
    <w:pPr>
      <w:keepNext/>
      <w:keepLines/>
      <w:spacing w:before="200"/>
      <w:ind w:firstLine="567"/>
      <w:jc w:val="both"/>
      <w:outlineLvl w:val="5"/>
    </w:pPr>
    <w:rPr>
      <w:rFonts w:ascii="Cambria" w:hAnsi="Cambria"/>
      <w:i/>
      <w:iCs/>
      <w:color w:val="6E6E6E"/>
      <w:szCs w:val="22"/>
      <w:lang w:eastAsia="en-US"/>
    </w:rPr>
  </w:style>
  <w:style w:type="paragraph" w:styleId="Ttulo7">
    <w:name w:val="heading 7"/>
    <w:basedOn w:val="Normal"/>
    <w:next w:val="Normal"/>
    <w:qFormat/>
    <w:rsid w:val="00875A86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8A064B"/>
    <w:pPr>
      <w:spacing w:before="240"/>
      <w:ind w:firstLine="708"/>
      <w:jc w:val="both"/>
    </w:pPr>
  </w:style>
  <w:style w:type="paragraph" w:styleId="Sangra3detindependiente">
    <w:name w:val="Body Text Indent 3"/>
    <w:basedOn w:val="Normal"/>
    <w:rsid w:val="006A5EBD"/>
    <w:pPr>
      <w:spacing w:after="120"/>
      <w:ind w:left="283"/>
    </w:pPr>
    <w:rPr>
      <w:sz w:val="16"/>
      <w:szCs w:val="16"/>
    </w:rPr>
  </w:style>
  <w:style w:type="paragraph" w:styleId="Textoindependiente3">
    <w:name w:val="Body Text 3"/>
    <w:basedOn w:val="Normal"/>
    <w:rsid w:val="006A5EBD"/>
    <w:pPr>
      <w:spacing w:after="120"/>
    </w:pPr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6A5EBD"/>
    <w:pPr>
      <w:widowControl w:val="0"/>
      <w:tabs>
        <w:tab w:val="center" w:pos="4252"/>
        <w:tab w:val="right" w:pos="8504"/>
      </w:tabs>
    </w:pPr>
    <w:rPr>
      <w:snapToGrid w:val="0"/>
      <w:szCs w:val="20"/>
      <w:lang w:val="en-US"/>
    </w:rPr>
  </w:style>
  <w:style w:type="paragraph" w:styleId="Epgrafe">
    <w:name w:val="caption"/>
    <w:basedOn w:val="Normal"/>
    <w:next w:val="Normal"/>
    <w:qFormat/>
    <w:rsid w:val="006A5EBD"/>
    <w:pPr>
      <w:widowControl w:val="0"/>
      <w:spacing w:before="120" w:after="120"/>
    </w:pPr>
    <w:rPr>
      <w:b/>
      <w:bCs/>
      <w:snapToGrid w:val="0"/>
      <w:sz w:val="20"/>
      <w:szCs w:val="20"/>
      <w:lang w:val="en-US"/>
    </w:rPr>
  </w:style>
  <w:style w:type="paragraph" w:customStyle="1" w:styleId="t">
    <w:name w:val="t"/>
    <w:basedOn w:val="Normal"/>
    <w:rsid w:val="0079509A"/>
    <w:pPr>
      <w:spacing w:before="100" w:beforeAutospacing="1" w:after="100" w:afterAutospacing="1"/>
    </w:pPr>
  </w:style>
  <w:style w:type="paragraph" w:styleId="NormalWeb">
    <w:name w:val="Normal (Web)"/>
    <w:basedOn w:val="Normal"/>
    <w:rsid w:val="0079509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Textoennegrita">
    <w:name w:val="Strong"/>
    <w:basedOn w:val="Fuentedeprrafopredeter"/>
    <w:qFormat/>
    <w:rsid w:val="0079509A"/>
    <w:rPr>
      <w:b/>
      <w:bCs/>
    </w:rPr>
  </w:style>
  <w:style w:type="paragraph" w:styleId="Piedepgina">
    <w:name w:val="footer"/>
    <w:basedOn w:val="Normal"/>
    <w:link w:val="PiedepginaCar"/>
    <w:rsid w:val="00875A86"/>
    <w:pPr>
      <w:widowControl w:val="0"/>
      <w:tabs>
        <w:tab w:val="center" w:pos="4252"/>
        <w:tab w:val="right" w:pos="8504"/>
      </w:tabs>
    </w:pPr>
    <w:rPr>
      <w:snapToGrid w:val="0"/>
      <w:szCs w:val="20"/>
      <w:lang w:val="es-ES_tradnl"/>
    </w:rPr>
  </w:style>
  <w:style w:type="paragraph" w:customStyle="1" w:styleId="tt">
    <w:name w:val="tt"/>
    <w:basedOn w:val="Normal"/>
    <w:rsid w:val="00875A86"/>
    <w:pPr>
      <w:spacing w:before="100" w:beforeAutospacing="1" w:after="100" w:afterAutospacing="1"/>
    </w:pPr>
    <w:rPr>
      <w:color w:val="000000"/>
    </w:rPr>
  </w:style>
  <w:style w:type="character" w:styleId="Hipervnculo">
    <w:name w:val="Hyperlink"/>
    <w:basedOn w:val="Fuentedeprrafopredeter"/>
    <w:rsid w:val="00875A86"/>
    <w:rPr>
      <w:color w:val="0000FF"/>
      <w:u w:val="single"/>
    </w:rPr>
  </w:style>
  <w:style w:type="character" w:styleId="Nmerodepgina">
    <w:name w:val="page number"/>
    <w:basedOn w:val="Fuentedeprrafopredeter"/>
    <w:rsid w:val="009A230A"/>
  </w:style>
  <w:style w:type="paragraph" w:styleId="Textodeglobo">
    <w:name w:val="Balloon Text"/>
    <w:basedOn w:val="Normal"/>
    <w:link w:val="TextodegloboCar"/>
    <w:uiPriority w:val="99"/>
    <w:semiHidden/>
    <w:unhideWhenUsed/>
    <w:rsid w:val="000870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0E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0870E5"/>
    <w:pPr>
      <w:pBdr>
        <w:bottom w:val="single" w:sz="8" w:space="4" w:color="DDDDDD"/>
      </w:pBdr>
      <w:spacing w:after="300"/>
      <w:contextualSpacing/>
    </w:pPr>
    <w:rPr>
      <w:rFonts w:ascii="Cambria" w:hAnsi="Cambria"/>
      <w:color w:val="00000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870E5"/>
    <w:rPr>
      <w:rFonts w:ascii="Cambria" w:eastAsia="Times New Roman" w:hAnsi="Cambria" w:cs="Times New Roman"/>
      <w:color w:val="000000"/>
      <w:spacing w:val="5"/>
      <w:kern w:val="28"/>
      <w:sz w:val="52"/>
      <w:szCs w:val="52"/>
    </w:rPr>
  </w:style>
  <w:style w:type="table" w:styleId="Cuadrculavistosa-nfasis3">
    <w:name w:val="Colorful Grid Accent 3"/>
    <w:basedOn w:val="Tablanormal"/>
    <w:uiPriority w:val="73"/>
    <w:rsid w:val="0057513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EAEA"/>
    </w:tcPr>
    <w:tblStylePr w:type="firstRow">
      <w:rPr>
        <w:b/>
        <w:bCs/>
      </w:rPr>
      <w:tblPr/>
      <w:tcPr>
        <w:shd w:val="clear" w:color="auto" w:fill="D5D5D5"/>
      </w:tcPr>
    </w:tblStylePr>
    <w:tblStylePr w:type="lastRow">
      <w:rPr>
        <w:b/>
        <w:bCs/>
        <w:color w:val="000000"/>
      </w:rPr>
      <w:tblPr/>
      <w:tcPr>
        <w:shd w:val="clear" w:color="auto" w:fill="D5D5D5"/>
      </w:tcPr>
    </w:tblStylePr>
    <w:tblStylePr w:type="firstCol">
      <w:rPr>
        <w:color w:val="FFFFFF"/>
      </w:rPr>
      <w:tblPr/>
      <w:tcPr>
        <w:shd w:val="clear" w:color="auto" w:fill="707070"/>
      </w:tcPr>
    </w:tblStylePr>
    <w:tblStylePr w:type="lastCol">
      <w:rPr>
        <w:color w:val="FFFFFF"/>
      </w:rPr>
      <w:tblPr/>
      <w:tcPr>
        <w:shd w:val="clear" w:color="auto" w:fill="707070"/>
      </w:tcPr>
    </w:tblStylePr>
    <w:tblStylePr w:type="band1Vert">
      <w:tblPr/>
      <w:tcPr>
        <w:shd w:val="clear" w:color="auto" w:fill="CACACA"/>
      </w:tcPr>
    </w:tblStylePr>
    <w:tblStylePr w:type="band1Horz">
      <w:tblPr/>
      <w:tcPr>
        <w:shd w:val="clear" w:color="auto" w:fill="CACACA"/>
      </w:tcPr>
    </w:tblStylePr>
  </w:style>
  <w:style w:type="character" w:styleId="nfasis">
    <w:name w:val="Emphasis"/>
    <w:basedOn w:val="Fuentedeprrafopredeter"/>
    <w:uiPriority w:val="20"/>
    <w:qFormat/>
    <w:rsid w:val="001A005C"/>
    <w:rPr>
      <w:i/>
      <w:iCs/>
    </w:rPr>
  </w:style>
  <w:style w:type="paragraph" w:styleId="Prrafodelista">
    <w:name w:val="List Paragraph"/>
    <w:basedOn w:val="Normal"/>
    <w:uiPriority w:val="34"/>
    <w:qFormat/>
    <w:rsid w:val="00FB33EF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429B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29BF"/>
  </w:style>
  <w:style w:type="character" w:customStyle="1" w:styleId="Ttulo6Car">
    <w:name w:val="Título 6 Car"/>
    <w:basedOn w:val="Fuentedeprrafopredeter"/>
    <w:link w:val="Ttulo6"/>
    <w:rsid w:val="00F429BF"/>
    <w:rPr>
      <w:rFonts w:ascii="Cambria" w:eastAsia="Times New Roman" w:hAnsi="Cambria" w:cs="Times New Roman"/>
      <w:i/>
      <w:iCs/>
      <w:color w:val="6E6E6E"/>
      <w:sz w:val="22"/>
      <w:szCs w:val="22"/>
      <w:lang w:eastAsia="en-US"/>
    </w:rPr>
  </w:style>
  <w:style w:type="character" w:styleId="Refdenotaalpie">
    <w:name w:val="footnote reference"/>
    <w:basedOn w:val="Fuentedeprrafopredeter"/>
    <w:semiHidden/>
    <w:rsid w:val="00F429BF"/>
    <w:rPr>
      <w:vertAlign w:val="superscript"/>
    </w:rPr>
  </w:style>
  <w:style w:type="table" w:customStyle="1" w:styleId="Sombreadomedio2-nfasis11">
    <w:name w:val="Sombreado medio 2 - Énfasis 11"/>
    <w:basedOn w:val="Tablanormal"/>
    <w:uiPriority w:val="64"/>
    <w:rsid w:val="00F70B3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2E6C7A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6C7A"/>
    <w:rPr>
      <w:rFonts w:ascii="Calibri" w:hAnsi="Calibri"/>
      <w:sz w:val="22"/>
      <w:szCs w:val="22"/>
      <w:lang w:val="es-ES" w:eastAsia="en-US" w:bidi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E178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E1785"/>
    <w:rPr>
      <w:sz w:val="24"/>
      <w:szCs w:val="24"/>
    </w:rPr>
  </w:style>
  <w:style w:type="paragraph" w:customStyle="1" w:styleId="Default">
    <w:name w:val="Default"/>
    <w:rsid w:val="006256F5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customStyle="1" w:styleId="CM59">
    <w:name w:val="CM59"/>
    <w:basedOn w:val="Default"/>
    <w:next w:val="Default"/>
    <w:rsid w:val="006256F5"/>
    <w:pPr>
      <w:spacing w:after="378"/>
    </w:pPr>
    <w:rPr>
      <w:rFonts w:cs="Times New Roman"/>
      <w:color w:val="auto"/>
    </w:rPr>
  </w:style>
  <w:style w:type="table" w:styleId="Tablaconcuadrcula">
    <w:name w:val="Table Grid"/>
    <w:basedOn w:val="Tablanormal"/>
    <w:uiPriority w:val="39"/>
    <w:rsid w:val="00CE093C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medio1-nfasis11">
    <w:name w:val="Sombreado medio 1 - Énfasis 11"/>
    <w:basedOn w:val="Tablanormal"/>
    <w:uiPriority w:val="63"/>
    <w:rsid w:val="000940F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partado">
    <w:name w:val="Apartado"/>
    <w:next w:val="Normal"/>
    <w:rsid w:val="000940FD"/>
    <w:pPr>
      <w:spacing w:before="120" w:after="240"/>
      <w:jc w:val="both"/>
    </w:pPr>
    <w:rPr>
      <w:rFonts w:ascii="Tahoma" w:hAnsi="Tahoma" w:cs="Tahoma"/>
      <w:b/>
      <w:sz w:val="28"/>
      <w:szCs w:val="28"/>
      <w:lang w:val="es-ES_tradnl"/>
    </w:rPr>
  </w:style>
  <w:style w:type="paragraph" w:customStyle="1" w:styleId="NOTA">
    <w:name w:val="NOTA"/>
    <w:basedOn w:val="Normal"/>
    <w:next w:val="Normal"/>
    <w:rsid w:val="000940FD"/>
    <w:pPr>
      <w:pBdr>
        <w:top w:val="single" w:sz="2" w:space="1" w:color="0000FF"/>
        <w:left w:val="single" w:sz="2" w:space="4" w:color="0000FF"/>
        <w:bottom w:val="single" w:sz="2" w:space="1" w:color="0000FF"/>
        <w:right w:val="single" w:sz="2" w:space="4" w:color="0000FF"/>
      </w:pBdr>
      <w:spacing w:before="120" w:after="120"/>
      <w:ind w:left="851" w:right="851"/>
      <w:jc w:val="both"/>
    </w:pPr>
    <w:rPr>
      <w:rFonts w:ascii="Arial" w:hAnsi="Arial" w:cs="Arial"/>
      <w:i/>
      <w:szCs w:val="22"/>
      <w:lang w:val="es-ES_tradnl"/>
    </w:rPr>
  </w:style>
  <w:style w:type="paragraph" w:customStyle="1" w:styleId="Subapartado">
    <w:name w:val="Subapartado"/>
    <w:basedOn w:val="Apartado"/>
    <w:next w:val="Normal"/>
    <w:rsid w:val="000940FD"/>
    <w:pPr>
      <w:spacing w:before="240"/>
    </w:pPr>
    <w:rPr>
      <w:color w:val="808080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4708"/>
    <w:rPr>
      <w:snapToGrid w:val="0"/>
      <w:sz w:val="24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6451EA"/>
    <w:rPr>
      <w:snapToGrid w:val="0"/>
      <w:sz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14826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Documents\Plantillas%20personalizadas%20de%20Office\Word%20-%20Informate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BC616-9735-4244-A141-4ADE9060F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- Informate.dotm</Template>
  <TotalTime>1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WORD</vt:lpstr>
    </vt:vector>
  </TitlesOfParts>
  <Company>CEFIASA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</dc:title>
  <dc:subject>Curso de promoción interna de Subalternos (Grupo E) a Auxiliares Administrativos de</dc:subject>
  <dc:creator>Diego Fernández</dc:creator>
  <cp:keywords>Prácticas Word</cp:keywords>
  <cp:lastModifiedBy>Juan Pablo Cepeda</cp:lastModifiedBy>
  <cp:revision>3</cp:revision>
  <cp:lastPrinted>2016-04-15T08:43:00Z</cp:lastPrinted>
  <dcterms:created xsi:type="dcterms:W3CDTF">2017-02-20T15:37:00Z</dcterms:created>
  <dcterms:modified xsi:type="dcterms:W3CDTF">2017-02-20T15:38:00Z</dcterms:modified>
</cp:coreProperties>
</file>